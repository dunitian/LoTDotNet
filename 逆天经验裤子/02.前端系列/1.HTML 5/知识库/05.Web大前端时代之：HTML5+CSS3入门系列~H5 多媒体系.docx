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512093"/>
        <w:lock w:val="sdtContentLocked"/>
        <w:group/>
      </w:sdtPr>
      <w:sdtEndPr>
        <w:rPr>
          <w:rFonts w:asciiTheme="minorHAnsi" w:hAnsiTheme="minorHAnsi"/>
          <w:color w:val="auto"/>
          <w:sz w:val="2"/>
          <w:szCs w:val="2"/>
        </w:rPr>
      </w:sdtEndPr>
      <w:sdtContent>
        <w:p w:rsidR="00F07039" w:rsidRDefault="00967AAC" w:rsidP="00967AAC">
          <w:pPr>
            <w:pStyle w:val="PublishStatus"/>
          </w:pPr>
          <w:r>
            <w:t>此文章已于</w:t>
          </w:r>
          <w:r>
            <w:t xml:space="preserve"> 16:07:48 2016/1/20 </w:t>
          </w:r>
          <w:r>
            <w:t>重新发布到</w:t>
          </w:r>
          <w:r>
            <w:t xml:space="preserve"> Net | Linux | </w:t>
          </w:r>
          <w:r>
            <w:t>安全</w:t>
          </w:r>
        </w:p>
        <w:sdt>
          <w:sdtPr>
            <w:alias w:val="文章标题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:rsidR="00450584" w:rsidRDefault="00F07039">
              <w:pPr>
                <w:pStyle w:val="Publishwithline"/>
              </w:pPr>
              <w:r w:rsidRPr="00F07039">
                <w:rPr>
                  <w:rFonts w:hint="eastAsia"/>
                </w:rPr>
                <w:t>05. Web</w:t>
              </w:r>
              <w:r w:rsidRPr="00F07039">
                <w:rPr>
                  <w:rFonts w:hint="eastAsia"/>
                </w:rPr>
                <w:t>大前端时代之：</w:t>
              </w:r>
              <w:r w:rsidRPr="00F07039">
                <w:rPr>
                  <w:rFonts w:hint="eastAsia"/>
                </w:rPr>
                <w:t>HTML5+CSS3</w:t>
              </w:r>
              <w:r w:rsidRPr="00F07039">
                <w:rPr>
                  <w:rFonts w:hint="eastAsia"/>
                </w:rPr>
                <w:t>入门系列</w:t>
              </w:r>
              <w:r w:rsidRPr="00F07039">
                <w:rPr>
                  <w:rFonts w:hint="eastAsia"/>
                </w:rPr>
                <w:t xml:space="preserve">~H5 </w:t>
              </w:r>
              <w:r w:rsidRPr="00F07039">
                <w:rPr>
                  <w:rFonts w:hint="eastAsia"/>
                </w:rPr>
                <w:t>多媒体系</w:t>
              </w:r>
            </w:p>
          </w:sdtContent>
        </w:sdt>
        <w:p w:rsidR="00450584" w:rsidRDefault="00450584">
          <w:pPr>
            <w:pStyle w:val="underline"/>
          </w:pPr>
        </w:p>
        <w:p w:rsidR="00450584" w:rsidRDefault="00967AAC">
          <w:pPr>
            <w:pStyle w:val="PadderBetweenControlandBody"/>
          </w:pPr>
        </w:p>
      </w:sdtContent>
    </w:sdt>
    <w:p w:rsidR="00EF523D" w:rsidRPr="00EF523D" w:rsidRDefault="00F07039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12B21"/>
          <w:sz w:val="21"/>
          <w:szCs w:val="21"/>
          <w:shd w:val="clear" w:color="auto" w:fill="FFFFFF"/>
        </w:rPr>
        <w:t>Web</w:t>
      </w:r>
      <w:r>
        <w:rPr>
          <w:rFonts w:hint="eastAsia"/>
          <w:color w:val="112B21"/>
          <w:sz w:val="21"/>
          <w:szCs w:val="21"/>
          <w:shd w:val="clear" w:color="auto" w:fill="FFFFFF"/>
        </w:rPr>
        <w:t>大前端时代之：</w:t>
      </w:r>
      <w:r>
        <w:rPr>
          <w:rFonts w:ascii="Segoe UI" w:hAnsi="Segoe UI" w:cs="Segoe UI"/>
          <w:color w:val="112B21"/>
          <w:sz w:val="21"/>
          <w:szCs w:val="21"/>
          <w:shd w:val="clear" w:color="auto" w:fill="FFFFFF"/>
        </w:rPr>
        <w:t>HTML5+CSS3</w:t>
      </w:r>
      <w:r>
        <w:rPr>
          <w:rFonts w:hint="eastAsia"/>
          <w:color w:val="112B21"/>
          <w:sz w:val="21"/>
          <w:szCs w:val="21"/>
          <w:shd w:val="clear" w:color="auto" w:fill="FFFFFF"/>
        </w:rPr>
        <w:t>入门系列：</w:t>
      </w:r>
      <w:hyperlink r:id="rId5" w:history="1">
        <w:r w:rsidR="00EF523D" w:rsidRPr="006F4A44">
          <w:rPr>
            <w:rStyle w:val="a9"/>
            <w:rFonts w:ascii="Segoe UI" w:hAnsi="Segoe UI" w:cs="Segoe UI"/>
            <w:sz w:val="21"/>
            <w:szCs w:val="21"/>
            <w:shd w:val="clear" w:color="auto" w:fill="FFFFFF"/>
          </w:rPr>
          <w:t>http://www.cnblogs.com/dunitian/p/5121725.html</w:t>
        </w:r>
      </w:hyperlink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color w:val="112B21"/>
          <w:sz w:val="28"/>
          <w:szCs w:val="28"/>
          <w:lang w:val="zh-CN"/>
        </w:rPr>
      </w:pPr>
      <w:r>
        <w:rPr>
          <w:rFonts w:ascii="System" w:eastAsia="System" w:cs="System" w:hint="eastAsia"/>
          <w:color w:val="112B21"/>
          <w:sz w:val="28"/>
          <w:szCs w:val="28"/>
          <w:lang w:val="zh-CN"/>
        </w:rPr>
        <w:t>1.引</w:t>
      </w:r>
      <w:r>
        <w:rPr>
          <w:rFonts w:ascii="Segoe UI" w:eastAsia="System" w:hAnsi="Segoe UI" w:cs="Segoe UI"/>
          <w:color w:val="112B21"/>
          <w:sz w:val="28"/>
          <w:szCs w:val="28"/>
          <w:lang w:val="zh-CN"/>
        </w:rPr>
        <w:t xml:space="preserve"> </w:t>
      </w:r>
      <w:r>
        <w:rPr>
          <w:rFonts w:ascii="System" w:eastAsia="System" w:hAnsi="Segoe UI" w:cs="System" w:hint="eastAsia"/>
          <w:color w:val="112B21"/>
          <w:sz w:val="28"/>
          <w:szCs w:val="28"/>
          <w:lang w:val="zh-CN"/>
        </w:rPr>
        <w:t>入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概述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音频文件或视频文件都可以</w:t>
      </w:r>
      <w:proofErr w:type="gramStart"/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看做</w:t>
      </w:r>
      <w:proofErr w:type="gramEnd"/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是一个容器文件（类似于压缩的</w:t>
      </w:r>
      <w:r>
        <w:rPr>
          <w:rFonts w:ascii="Segoe UI" w:eastAsia="System" w:hAnsi="Segoe UI" w:cs="Segoe UI"/>
          <w:color w:val="141414"/>
          <w:sz w:val="18"/>
          <w:szCs w:val="18"/>
          <w:lang w:val="zh-CN"/>
        </w:rPr>
        <w:t>zip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）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编解码器就是读取特定的容器格式，对其中的音频与视频</w:t>
      </w:r>
      <w:proofErr w:type="gramStart"/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轨</w:t>
      </w:r>
      <w:proofErr w:type="gramEnd"/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进行解码，然后实现播放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解码器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解码器（</w:t>
      </w:r>
      <w:r>
        <w:rPr>
          <w:rFonts w:ascii="Segoe UI" w:eastAsia="System" w:hAnsi="Segoe UI" w:cs="Segoe UI"/>
          <w:color w:val="141414"/>
          <w:sz w:val="18"/>
          <w:szCs w:val="18"/>
          <w:lang w:val="zh-CN"/>
        </w:rPr>
        <w:t>decoder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），是一种输入模拟视频信号并将它转换为数字信号格式，以进一步压缩和传输的硬件</w:t>
      </w:r>
      <w:r>
        <w:rPr>
          <w:rFonts w:ascii="Segoe UI" w:eastAsia="System" w:hAnsi="Segoe UI" w:cs="Segoe UI"/>
          <w:color w:val="141414"/>
          <w:sz w:val="18"/>
          <w:szCs w:val="18"/>
          <w:lang w:val="zh-CN"/>
        </w:rPr>
        <w:t>/</w:t>
      </w:r>
      <w:r>
        <w:rPr>
          <w:rFonts w:ascii="System" w:eastAsia="System" w:hAnsi="Segoe UI" w:cs="System" w:hint="eastAsia"/>
          <w:color w:val="141414"/>
          <w:sz w:val="18"/>
          <w:szCs w:val="18"/>
          <w:lang w:val="zh-CN"/>
        </w:rPr>
        <w:t>软件设备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视频格式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Ogg =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带有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Theora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视频编码和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Vorbis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音频编码的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Ogg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文件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MPEG4 =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带有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H.264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视频编码和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AAC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音频编码的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MPEG 4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文件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WebM =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带有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VP8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视频编码和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Vorbis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音频编码的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WebM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文件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支持状况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>audio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的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>canPlayType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可以检测浏览器支持的文件格式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在线检测（右击查看源码）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24"/>
          <w:szCs w:val="24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>http://dnt.dkill.net/DNT/HTML5/demo/check.html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egoe UI" w:hAnsi="Segoe UI" w:cs="Segoe UI"/>
          <w:b/>
          <w:bCs/>
          <w:color w:val="112B21"/>
          <w:sz w:val="28"/>
          <w:szCs w:val="28"/>
          <w:lang w:val="zh-CN"/>
        </w:rPr>
      </w:pPr>
      <w:r>
        <w:rPr>
          <w:rFonts w:ascii="Segoe UI" w:hAnsi="Segoe UI" w:cs="Segoe UI"/>
          <w:b/>
          <w:bCs/>
          <w:color w:val="112B21"/>
          <w:sz w:val="28"/>
          <w:szCs w:val="28"/>
          <w:lang w:val="zh-CN"/>
        </w:rPr>
        <w:t>2.video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00"/>
          <w:sz w:val="18"/>
          <w:szCs w:val="18"/>
          <w:lang w:val="zh-CN"/>
        </w:rPr>
      </w:pPr>
      <w:r>
        <w:rPr>
          <w:rFonts w:ascii="System" w:eastAsia="System" w:hAnsi="Segoe UI" w:cs="System" w:hint="eastAsia"/>
          <w:b/>
          <w:bCs/>
          <w:color w:val="FF0000"/>
          <w:sz w:val="18"/>
          <w:szCs w:val="18"/>
          <w:lang w:val="zh-CN"/>
        </w:rPr>
        <w:t>逆天测试仅供参考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firstLine="54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 w:rsidRPr="003179EA">
        <w:rPr>
          <w:rFonts w:ascii="System" w:eastAsia="System" w:hAnsi="Segoe UI" w:cs="System" w:hint="eastAsia"/>
          <w:b/>
          <w:bCs/>
          <w:color w:val="3366FF"/>
          <w:sz w:val="18"/>
          <w:szCs w:val="18"/>
          <w:lang w:val="zh-CN"/>
        </w:rPr>
        <w:t>测</w:t>
      </w:r>
      <w:r>
        <w:rPr>
          <w:rFonts w:ascii="System" w:eastAsia="System" w:hAnsi="Segoe UI" w:cs="System" w:hint="eastAsia"/>
          <w:b/>
          <w:bCs/>
          <w:color w:val="3366FF"/>
          <w:sz w:val="18"/>
          <w:szCs w:val="18"/>
          <w:lang w:val="zh-CN"/>
        </w:rPr>
        <w:t>试浏览器：谷歌，</w:t>
      </w:r>
      <w:r>
        <w:rPr>
          <w:rFonts w:ascii="Segoe UI" w:eastAsia="System" w:hAnsi="Segoe UI" w:cs="Segoe UI"/>
          <w:b/>
          <w:bCs/>
          <w:color w:val="3366FF"/>
          <w:sz w:val="18"/>
          <w:szCs w:val="18"/>
          <w:lang w:val="zh-CN"/>
        </w:rPr>
        <w:t>360</w:t>
      </w:r>
      <w:r>
        <w:rPr>
          <w:rFonts w:ascii="System" w:eastAsia="System" w:hAnsi="Segoe UI" w:cs="System" w:hint="eastAsia"/>
          <w:b/>
          <w:bCs/>
          <w:color w:val="3366FF"/>
          <w:sz w:val="18"/>
          <w:szCs w:val="18"/>
          <w:lang w:val="zh-CN"/>
        </w:rPr>
        <w:t>，火狐，</w:t>
      </w:r>
      <w:r>
        <w:rPr>
          <w:rFonts w:ascii="Segoe UI" w:eastAsia="System" w:hAnsi="Segoe UI" w:cs="Segoe UI"/>
          <w:b/>
          <w:bCs/>
          <w:color w:val="3366FF"/>
          <w:sz w:val="18"/>
          <w:szCs w:val="18"/>
          <w:lang w:val="zh-CN"/>
        </w:rPr>
        <w:t>Edge</w:t>
      </w:r>
      <w:r>
        <w:rPr>
          <w:rFonts w:ascii="System" w:eastAsia="System" w:hAnsi="Segoe UI" w:cs="System" w:hint="eastAsia"/>
          <w:b/>
          <w:bCs/>
          <w:color w:val="3366FF"/>
          <w:sz w:val="18"/>
          <w:szCs w:val="18"/>
          <w:lang w:val="zh-CN"/>
        </w:rPr>
        <w:t>，</w:t>
      </w:r>
      <w:r>
        <w:rPr>
          <w:rFonts w:ascii="Segoe UI" w:eastAsia="System" w:hAnsi="Segoe UI" w:cs="Segoe UI"/>
          <w:b/>
          <w:bCs/>
          <w:color w:val="3366FF"/>
          <w:sz w:val="18"/>
          <w:szCs w:val="18"/>
          <w:lang w:val="zh-CN"/>
        </w:rPr>
        <w:t>IE</w:t>
      </w:r>
      <w:r>
        <w:rPr>
          <w:rFonts w:ascii="Segoe UI" w:eastAsia="System" w:hAnsi="Segoe UI" w:cs="Segoe UI" w:hint="eastAsia"/>
          <w:b/>
          <w:bCs/>
          <w:color w:val="3366FF"/>
          <w:sz w:val="18"/>
          <w:szCs w:val="18"/>
          <w:lang w:val="zh-CN"/>
        </w:rPr>
        <w:t xml:space="preserve"> </w:t>
      </w:r>
      <w:r>
        <w:rPr>
          <w:rFonts w:ascii="Segoe UI" w:eastAsia="System" w:hAnsi="Segoe UI" w:cs="Segoe UI" w:hint="eastAsia"/>
          <w:b/>
          <w:bCs/>
          <w:color w:val="3366FF"/>
          <w:sz w:val="18"/>
          <w:szCs w:val="18"/>
          <w:lang w:val="zh-CN"/>
        </w:rPr>
        <w:t>：</w:t>
      </w:r>
      <w:r w:rsidRPr="003179EA"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  <w:t>mp4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格式的基本上都支持了，</w:t>
      </w:r>
      <w:r w:rsidRPr="003179EA"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  <w:t>wmv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格式的基本上都不支持，</w:t>
      </w:r>
      <w:r w:rsidRPr="003179EA"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  <w:t>avi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格式的火狐不支持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firstLine="54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</w:p>
    <w:p w:rsidR="00EF523D" w:rsidRPr="003179EA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color w:val="141414"/>
          <w:sz w:val="28"/>
          <w:szCs w:val="28"/>
          <w:lang w:val="zh-CN"/>
        </w:rPr>
      </w:pP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 xml:space="preserve">  </w:t>
      </w:r>
      <w:r w:rsidRPr="003179EA">
        <w:rPr>
          <w:rFonts w:ascii="System" w:eastAsia="System" w:hAnsi="Segoe UI" w:cs="System" w:hint="eastAsia"/>
          <w:b/>
          <w:bCs/>
          <w:color w:val="141414"/>
          <w:sz w:val="28"/>
          <w:szCs w:val="28"/>
          <w:lang w:val="zh-CN"/>
        </w:rPr>
        <w:t>案</w:t>
      </w:r>
      <w:r w:rsidRPr="003179EA">
        <w:rPr>
          <w:rFonts w:ascii="System" w:eastAsia="System" w:hAnsi="Segoe UI" w:cs="System" w:hint="eastAsia"/>
          <w:b/>
          <w:color w:val="141414"/>
          <w:sz w:val="28"/>
          <w:szCs w:val="28"/>
          <w:lang w:val="zh-CN"/>
        </w:rPr>
        <w:t>例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00"/>
          <w:sz w:val="18"/>
          <w:szCs w:val="18"/>
          <w:lang w:val="zh-CN"/>
        </w:rPr>
      </w:pPr>
      <w:r>
        <w:rPr>
          <w:rFonts w:ascii="Segoe UI" w:eastAsia="System" w:hAnsi="Segoe UI" w:cs="Segoe UI"/>
          <w:color w:val="141414"/>
          <w:sz w:val="18"/>
          <w:szCs w:val="18"/>
          <w:lang w:val="zh-CN"/>
        </w:rPr>
        <w:t xml:space="preserve">    1.</w:t>
      </w:r>
      <w:r w:rsidRPr="003179EA">
        <w:rPr>
          <w:rFonts w:ascii="System" w:eastAsia="System" w:hAnsi="Segoe UI" w:cs="System" w:hint="eastAsia"/>
          <w:b/>
          <w:bCs/>
          <w:color w:val="FF0000"/>
          <w:sz w:val="18"/>
          <w:szCs w:val="18"/>
          <w:lang w:val="zh-CN"/>
        </w:rPr>
        <w:t>简</w:t>
      </w:r>
      <w:r>
        <w:rPr>
          <w:rFonts w:ascii="System" w:eastAsia="System" w:hAnsi="Segoe UI" w:cs="System" w:hint="eastAsia"/>
          <w:b/>
          <w:bCs/>
          <w:color w:val="FF0000"/>
          <w:sz w:val="18"/>
          <w:szCs w:val="18"/>
          <w:lang w:val="zh-CN"/>
        </w:rPr>
        <w:t>单案例：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cs="新宋体"/>
          <w:b/>
          <w:bCs/>
          <w:color w:val="0000FF"/>
          <w:szCs w:val="22"/>
          <w:lang w:val="zh-CN"/>
        </w:rPr>
      </w:pPr>
      <w:r>
        <w:rPr>
          <w:rFonts w:ascii="Segoe UI" w:eastAsia="System" w:hAnsi="Segoe UI" w:cs="Segoe UI"/>
          <w:b/>
          <w:bCs/>
          <w:color w:val="FF0000"/>
          <w:sz w:val="18"/>
          <w:szCs w:val="18"/>
          <w:lang w:val="zh-CN"/>
        </w:rPr>
        <w:t xml:space="preserve">     </w:t>
      </w:r>
      <w:r>
        <w:rPr>
          <w:rFonts w:ascii="新宋体" w:eastAsia="新宋体" w:cs="新宋体"/>
          <w:b/>
          <w:bCs/>
          <w:color w:val="0000FF"/>
          <w:szCs w:val="22"/>
          <w:lang w:val="zh-CN"/>
        </w:rPr>
        <w:t>&lt;</w:t>
      </w:r>
      <w:r>
        <w:rPr>
          <w:rFonts w:ascii="新宋体" w:eastAsia="新宋体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cs="新宋体"/>
          <w:b/>
          <w:bCs/>
          <w:color w:val="FF0000"/>
          <w:szCs w:val="22"/>
          <w:lang w:val="zh-CN"/>
        </w:rPr>
        <w:t>src</w:t>
      </w:r>
      <w:r>
        <w:rPr>
          <w:rFonts w:ascii="新宋体" w:eastAsia="新宋体" w:cs="新宋体"/>
          <w:b/>
          <w:bCs/>
          <w:color w:val="0000FF"/>
          <w:szCs w:val="22"/>
          <w:lang w:val="zh-CN"/>
        </w:rPr>
        <w:t>="images/big.mp4"</w:t>
      </w:r>
      <w:r>
        <w:rPr>
          <w:rFonts w:ascii="新宋体" w:eastAsia="新宋体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cs="新宋体"/>
          <w:b/>
          <w:bCs/>
          <w:color w:val="FF0000"/>
          <w:szCs w:val="22"/>
          <w:lang w:val="zh-CN"/>
        </w:rPr>
        <w:t>controls loop</w:t>
      </w:r>
      <w:r>
        <w:rPr>
          <w:rFonts w:ascii="新宋体" w:eastAsia="新宋体" w:cs="新宋体"/>
          <w:b/>
          <w:bCs/>
          <w:color w:val="0000FF"/>
          <w:szCs w:val="22"/>
          <w:lang w:val="zh-CN"/>
        </w:rPr>
        <w:t>&gt;</w:t>
      </w:r>
      <w:r>
        <w:rPr>
          <w:rFonts w:ascii="新宋体" w:eastAsia="新宋体" w:cs="新宋体" w:hint="eastAsia"/>
          <w:b/>
          <w:bCs/>
          <w:color w:val="000000"/>
          <w:szCs w:val="22"/>
          <w:lang w:val="zh-CN"/>
        </w:rPr>
        <w:t>你的浏览器不支持</w:t>
      </w:r>
      <w:r>
        <w:rPr>
          <w:rFonts w:ascii="新宋体" w:eastAsia="新宋体" w:cs="新宋体"/>
          <w:b/>
          <w:bCs/>
          <w:color w:val="0000FF"/>
          <w:szCs w:val="22"/>
          <w:lang w:val="zh-CN"/>
        </w:rPr>
        <w:t>&lt;/</w:t>
      </w:r>
      <w:r>
        <w:rPr>
          <w:rFonts w:ascii="新宋体" w:eastAsia="新宋体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cs="新宋体"/>
          <w:b/>
          <w:bCs/>
          <w:color w:val="0000FF"/>
          <w:szCs w:val="22"/>
          <w:lang w:val="zh-CN"/>
        </w:rPr>
        <w:t>&gt;</w:t>
      </w:r>
    </w:p>
    <w:p w:rsidR="00EF523D" w:rsidRPr="003179EA" w:rsidRDefault="00EF523D" w:rsidP="00EF523D">
      <w:pPr>
        <w:widowControl w:val="0"/>
        <w:autoSpaceDE w:val="0"/>
        <w:autoSpaceDN w:val="0"/>
        <w:adjustRightInd w:val="0"/>
        <w:spacing w:after="0"/>
        <w:ind w:firstLineChars="100" w:firstLine="221"/>
        <w:rPr>
          <w:rFonts w:ascii="新宋体" w:eastAsia="新宋体" w:cs="新宋体"/>
          <w:b/>
          <w:bCs/>
          <w:color w:val="0000FF"/>
          <w:szCs w:val="22"/>
        </w:rPr>
      </w:pPr>
      <w:r w:rsidRPr="003179EA">
        <w:rPr>
          <w:rFonts w:ascii="新宋体" w:eastAsia="新宋体" w:hAnsi="Segoe UI" w:cs="新宋体"/>
          <w:b/>
          <w:bCs/>
          <w:color w:val="0000FF"/>
          <w:szCs w:val="22"/>
        </w:rPr>
        <w:t>&lt;</w:t>
      </w:r>
      <w:r w:rsidRPr="003179EA">
        <w:rPr>
          <w:rFonts w:ascii="新宋体" w:eastAsia="新宋体" w:hAnsi="Segoe UI" w:cs="新宋体"/>
          <w:b/>
          <w:bCs/>
          <w:color w:val="800000"/>
          <w:szCs w:val="22"/>
        </w:rPr>
        <w:t>video</w:t>
      </w:r>
      <w:r w:rsidRPr="003179EA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proofErr w:type="spellStart"/>
      <w:r w:rsidRPr="003179EA">
        <w:rPr>
          <w:rFonts w:ascii="新宋体" w:eastAsia="新宋体" w:hAnsi="Segoe UI" w:cs="新宋体"/>
          <w:b/>
          <w:bCs/>
          <w:color w:val="FF0000"/>
          <w:szCs w:val="22"/>
        </w:rPr>
        <w:t>src</w:t>
      </w:r>
      <w:proofErr w:type="spellEnd"/>
      <w:r w:rsidRPr="003179EA">
        <w:rPr>
          <w:rFonts w:ascii="新宋体" w:eastAsia="新宋体" w:hAnsi="Segoe UI" w:cs="新宋体"/>
          <w:b/>
          <w:bCs/>
          <w:color w:val="0000FF"/>
          <w:szCs w:val="22"/>
        </w:rPr>
        <w:t>="images/big.mp4"</w:t>
      </w:r>
      <w:r w:rsidRPr="003179EA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Cs w:val="22"/>
        </w:rPr>
        <w:t>poster</w:t>
      </w:r>
      <w:r w:rsidRPr="003179EA">
        <w:rPr>
          <w:rFonts w:ascii="新宋体" w:eastAsia="新宋体" w:hAnsi="Segoe UI" w:cs="新宋体"/>
          <w:b/>
          <w:bCs/>
          <w:color w:val="0000FF"/>
          <w:szCs w:val="22"/>
        </w:rPr>
        <w:t>="http://dnt.dkill.net/Images/banner.jpg"</w:t>
      </w:r>
      <w:r w:rsidRPr="003179EA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Cs w:val="22"/>
        </w:rPr>
        <w:t>controls</w:t>
      </w:r>
      <w:r w:rsidRPr="003179EA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Cs w:val="22"/>
        </w:rPr>
        <w:t>loop</w:t>
      </w:r>
      <w:r w:rsidRPr="003179EA">
        <w:rPr>
          <w:rFonts w:ascii="新宋体" w:eastAsia="新宋体" w:hAnsi="Segoe UI" w:cs="新宋体"/>
          <w:b/>
          <w:bCs/>
          <w:color w:val="0000FF"/>
          <w:szCs w:val="22"/>
        </w:rPr>
        <w:t>&gt;&lt;/</w:t>
      </w:r>
      <w:r w:rsidRPr="003179EA">
        <w:rPr>
          <w:rFonts w:ascii="新宋体" w:eastAsia="新宋体" w:hAnsi="Segoe UI" w:cs="新宋体"/>
          <w:b/>
          <w:bCs/>
          <w:color w:val="800000"/>
          <w:szCs w:val="22"/>
        </w:rPr>
        <w:t>video</w:t>
      </w:r>
      <w:r w:rsidRPr="003179EA">
        <w:rPr>
          <w:rFonts w:ascii="新宋体" w:eastAsia="新宋体" w:hAnsi="Segoe UI" w:cs="新宋体"/>
          <w:b/>
          <w:bCs/>
          <w:color w:val="0000FF"/>
          <w:szCs w:val="22"/>
        </w:rPr>
        <w:t>&gt;</w:t>
      </w:r>
    </w:p>
    <w:p w:rsidR="00EF523D" w:rsidRP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cs="System"/>
          <w:b/>
          <w:bCs/>
          <w:color w:val="141414"/>
          <w:szCs w:val="22"/>
        </w:rPr>
      </w:pPr>
      <w:r w:rsidRPr="003179EA">
        <w:rPr>
          <w:rFonts w:ascii="System" w:eastAsia="System" w:cs="System"/>
          <w:b/>
          <w:bCs/>
          <w:sz w:val="24"/>
          <w:szCs w:val="24"/>
        </w:rPr>
        <w:t xml:space="preserve">  </w:t>
      </w:r>
      <w:r>
        <w:rPr>
          <w:rFonts w:ascii="System" w:eastAsia="System" w:cs="System" w:hint="eastAsia"/>
          <w:b/>
          <w:bCs/>
          <w:color w:val="141414"/>
          <w:szCs w:val="22"/>
          <w:lang w:val="zh-CN"/>
        </w:rPr>
        <w:t>说明</w:t>
      </w:r>
      <w:r w:rsidRPr="00EF523D">
        <w:rPr>
          <w:rFonts w:ascii="System" w:eastAsia="System" w:cs="System" w:hint="eastAsia"/>
          <w:b/>
          <w:bCs/>
          <w:color w:val="141414"/>
          <w:szCs w:val="22"/>
        </w:rPr>
        <w:t>：</w:t>
      </w:r>
    </w:p>
    <w:p w:rsidR="00EF523D" w:rsidRP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FF"/>
          <w:szCs w:val="22"/>
        </w:rPr>
      </w:pPr>
      <w:r w:rsidRPr="00EF523D">
        <w:rPr>
          <w:rFonts w:ascii="System" w:eastAsia="System" w:cs="System"/>
          <w:b/>
          <w:bCs/>
          <w:sz w:val="24"/>
          <w:szCs w:val="24"/>
        </w:rPr>
        <w:t xml:space="preserve">    </w:t>
      </w:r>
      <w:r w:rsidRPr="00EF523D">
        <w:rPr>
          <w:rFonts w:ascii="Segoe UI" w:eastAsia="System" w:hAnsi="Segoe UI" w:cs="Segoe UI"/>
          <w:b/>
          <w:bCs/>
          <w:color w:val="FF0000"/>
          <w:szCs w:val="22"/>
        </w:rPr>
        <w:t>loop</w:t>
      </w:r>
      <w:r w:rsidRPr="00EF523D">
        <w:rPr>
          <w:rFonts w:ascii="System" w:eastAsia="System" w:hAnsi="Segoe UI" w:cs="System"/>
          <w:b/>
          <w:bCs/>
          <w:sz w:val="24"/>
          <w:szCs w:val="24"/>
        </w:rPr>
        <w:t xml:space="preserve">   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循环播放</w:t>
      </w:r>
    </w:p>
    <w:p w:rsidR="00EF523D" w:rsidRP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FF"/>
          <w:szCs w:val="22"/>
        </w:rPr>
      </w:pPr>
      <w:r w:rsidRPr="00EF523D">
        <w:rPr>
          <w:rFonts w:ascii="System" w:eastAsia="System" w:hAnsi="Segoe UI" w:cs="System"/>
          <w:b/>
          <w:bCs/>
          <w:sz w:val="24"/>
          <w:szCs w:val="24"/>
        </w:rPr>
        <w:t xml:space="preserve">    </w:t>
      </w:r>
      <w:r w:rsidRPr="00EF523D">
        <w:rPr>
          <w:rFonts w:ascii="Segoe UI" w:eastAsia="System" w:hAnsi="Segoe UI" w:cs="Segoe UI"/>
          <w:b/>
          <w:bCs/>
          <w:color w:val="FF0000"/>
          <w:szCs w:val="22"/>
        </w:rPr>
        <w:t>controls</w:t>
      </w:r>
      <w:r w:rsidRPr="00EF523D">
        <w:rPr>
          <w:rFonts w:ascii="System" w:eastAsia="System" w:hAnsi="Segoe UI" w:cs="System"/>
          <w:b/>
          <w:bCs/>
          <w:sz w:val="24"/>
          <w:szCs w:val="24"/>
        </w:rPr>
        <w:t xml:space="preserve">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显示工具栏</w:t>
      </w:r>
    </w:p>
    <w:p w:rsidR="00EF523D" w:rsidRP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FF"/>
          <w:szCs w:val="22"/>
        </w:rPr>
      </w:pPr>
      <w:r w:rsidRPr="00EF523D">
        <w:rPr>
          <w:rFonts w:ascii="System" w:eastAsia="System" w:hAnsi="Segoe UI" w:cs="System"/>
          <w:b/>
          <w:bCs/>
          <w:sz w:val="24"/>
          <w:szCs w:val="24"/>
        </w:rPr>
        <w:t xml:space="preserve">      </w:t>
      </w:r>
      <w:r w:rsidRPr="00EF523D">
        <w:rPr>
          <w:rFonts w:ascii="新宋体" w:eastAsia="新宋体" w:hAnsi="Segoe UI" w:cs="新宋体"/>
          <w:b/>
          <w:bCs/>
          <w:color w:val="0000FF"/>
          <w:szCs w:val="22"/>
        </w:rPr>
        <w:t>&lt;</w:t>
      </w:r>
      <w:r w:rsidRPr="00EF523D">
        <w:rPr>
          <w:rFonts w:ascii="新宋体" w:eastAsia="新宋体" w:hAnsi="Segoe UI" w:cs="新宋体"/>
          <w:b/>
          <w:bCs/>
          <w:color w:val="800000"/>
          <w:szCs w:val="22"/>
        </w:rPr>
        <w:t>video</w:t>
      </w:r>
      <w:r w:rsidRPr="00EF523D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proofErr w:type="spellStart"/>
      <w:r w:rsidRPr="00EF523D">
        <w:rPr>
          <w:rFonts w:ascii="新宋体" w:eastAsia="新宋体" w:hAnsi="Segoe UI" w:cs="新宋体"/>
          <w:b/>
          <w:bCs/>
          <w:color w:val="FF0000"/>
          <w:szCs w:val="22"/>
        </w:rPr>
        <w:t>src</w:t>
      </w:r>
      <w:proofErr w:type="spellEnd"/>
      <w:r w:rsidRPr="00EF523D">
        <w:rPr>
          <w:rFonts w:ascii="新宋体" w:eastAsia="新宋体" w:hAnsi="Segoe UI" w:cs="新宋体"/>
          <w:b/>
          <w:bCs/>
          <w:color w:val="0000FF"/>
          <w:szCs w:val="22"/>
        </w:rPr>
        <w:t>="images/big.mp4"</w:t>
      </w:r>
      <w:r w:rsidRPr="00EF523D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r w:rsidRPr="00EF523D">
        <w:rPr>
          <w:rFonts w:ascii="新宋体" w:eastAsia="新宋体" w:hAnsi="Segoe UI" w:cs="新宋体"/>
          <w:b/>
          <w:bCs/>
          <w:color w:val="FF0000"/>
          <w:szCs w:val="22"/>
        </w:rPr>
        <w:t>controls</w:t>
      </w:r>
      <w:r w:rsidRPr="00EF523D">
        <w:rPr>
          <w:rFonts w:ascii="新宋体" w:eastAsia="新宋体" w:hAnsi="Segoe UI" w:cs="新宋体"/>
          <w:b/>
          <w:bCs/>
          <w:color w:val="0000FF"/>
          <w:szCs w:val="22"/>
        </w:rPr>
        <w:t>&gt;</w:t>
      </w:r>
      <w:r>
        <w:rPr>
          <w:rFonts w:ascii="新宋体" w:eastAsia="新宋体" w:hAnsi="Segoe UI" w:cs="新宋体" w:hint="eastAsia"/>
          <w:b/>
          <w:bCs/>
          <w:color w:val="000000"/>
          <w:szCs w:val="22"/>
          <w:lang w:val="zh-CN"/>
        </w:rPr>
        <w:t>你的浏览器不支持</w:t>
      </w:r>
      <w:r w:rsidRPr="00EF523D">
        <w:rPr>
          <w:rFonts w:ascii="新宋体" w:eastAsia="新宋体" w:hAnsi="Segoe UI" w:cs="新宋体"/>
          <w:b/>
          <w:bCs/>
          <w:color w:val="0000FF"/>
          <w:szCs w:val="22"/>
        </w:rPr>
        <w:t>&lt;/</w:t>
      </w:r>
      <w:r w:rsidRPr="00EF523D">
        <w:rPr>
          <w:rFonts w:ascii="新宋体" w:eastAsia="新宋体" w:hAnsi="Segoe UI" w:cs="新宋体"/>
          <w:b/>
          <w:bCs/>
          <w:color w:val="800000"/>
          <w:szCs w:val="22"/>
        </w:rPr>
        <w:t>video</w:t>
      </w:r>
      <w:r w:rsidRPr="00EF523D">
        <w:rPr>
          <w:rFonts w:ascii="新宋体" w:eastAsia="新宋体" w:hAnsi="Segoe UI" w:cs="新宋体"/>
          <w:b/>
          <w:bCs/>
          <w:color w:val="0000FF"/>
          <w:szCs w:val="22"/>
        </w:rPr>
        <w:t>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300" w:left="660"/>
        <w:rPr>
          <w:rFonts w:ascii="新宋体" w:eastAsia="新宋体" w:hAnsi="Segoe UI" w:cs="新宋体"/>
          <w:b/>
          <w:bCs/>
          <w:color w:val="0000FF"/>
          <w:szCs w:val="22"/>
          <w:lang w:val="zh-CN"/>
        </w:rPr>
      </w:pPr>
      <w:r>
        <w:rPr>
          <w:noProof/>
        </w:rPr>
        <w:drawing>
          <wp:inline distT="0" distB="0" distL="0" distR="0" wp14:anchorId="18858F37" wp14:editId="56D3F457">
            <wp:extent cx="5619048" cy="223809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FF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 w:hint="eastAsia"/>
          <w:b/>
          <w:bCs/>
          <w:color w:val="FF0000"/>
          <w:szCs w:val="22"/>
          <w:lang w:val="zh-CN"/>
        </w:rPr>
        <w:t>p</w:t>
      </w:r>
      <w:r>
        <w:rPr>
          <w:rFonts w:ascii="Segoe UI" w:eastAsia="System" w:hAnsi="Segoe UI" w:cs="Segoe UI"/>
          <w:b/>
          <w:bCs/>
          <w:color w:val="FF0000"/>
          <w:szCs w:val="22"/>
          <w:lang w:val="zh-CN"/>
        </w:rPr>
        <w:t xml:space="preserve">oster </w:t>
      </w: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视频预览图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FF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&lt;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src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="images/big.mp4"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poster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="http://dnt.dkill.net/Images/banner.jpg"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controls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loop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&gt;&lt;/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FF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Cs w:val="22"/>
          <w:lang w:val="zh-CN"/>
        </w:rPr>
        <w:t>autoplay</w:t>
      </w: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自动播放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FF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&lt;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src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="images/big.mp4"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controls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autoplay loop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</w:t>
      </w:r>
      <w:r>
        <w:rPr>
          <w:rFonts w:ascii="新宋体" w:eastAsia="新宋体" w:hAnsi="Segoe UI" w:cs="新宋体" w:hint="eastAsia"/>
          <w:b/>
          <w:bCs/>
          <w:color w:val="000000"/>
          <w:szCs w:val="22"/>
          <w:lang w:val="zh-CN"/>
        </w:rPr>
        <w:t>你的浏览器不支持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&lt;/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FF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egoe UI" w:eastAsia="System" w:hAnsi="Segoe UI" w:cs="Segoe UI"/>
          <w:b/>
          <w:bCs/>
          <w:color w:val="141414"/>
          <w:szCs w:val="22"/>
          <w:lang w:val="zh-CN"/>
        </w:rPr>
        <w:t>preload</w:t>
      </w: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是否在页面加载后载入视频</w:t>
      </w: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如果设置了</w:t>
      </w:r>
      <w:r>
        <w:rPr>
          <w:rFonts w:ascii="Segoe UI" w:eastAsia="System" w:hAnsi="Segoe UI" w:cs="Segoe UI"/>
          <w:b/>
          <w:bCs/>
          <w:color w:val="FF00FF"/>
          <w:szCs w:val="22"/>
          <w:lang w:val="zh-CN"/>
        </w:rPr>
        <w:t xml:space="preserve"> autoplay </w:t>
      </w:r>
      <w:r>
        <w:rPr>
          <w:rFonts w:ascii="System" w:eastAsia="System" w:hAnsi="Segoe UI" w:cs="System" w:hint="eastAsia"/>
          <w:b/>
          <w:bCs/>
          <w:color w:val="FF00FF"/>
          <w:szCs w:val="22"/>
          <w:lang w:val="zh-CN"/>
        </w:rPr>
        <w:t>属性，则忽略该属性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>
        <w:rPr>
          <w:rFonts w:ascii="System" w:eastAsia="System" w:hAnsi="Segoe UI" w:cs="System" w:hint="eastAsia"/>
          <w:b/>
          <w:bCs/>
          <w:color w:val="141414"/>
          <w:szCs w:val="22"/>
          <w:lang w:val="zh-CN"/>
        </w:rPr>
        <w:t>属性值：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FF0000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>
        <w:rPr>
          <w:rFonts w:ascii="Segoe UI" w:eastAsia="System" w:hAnsi="Segoe UI" w:cs="Segoe UI"/>
          <w:b/>
          <w:bCs/>
          <w:color w:val="FF0000"/>
          <w:szCs w:val="22"/>
          <w:lang w:val="zh-CN"/>
        </w:rPr>
        <w:t xml:space="preserve">auto - </w:t>
      </w:r>
      <w:r>
        <w:rPr>
          <w:rFonts w:ascii="System" w:eastAsia="System" w:hAnsi="Segoe UI" w:cs="System" w:hint="eastAsia"/>
          <w:b/>
          <w:bCs/>
          <w:color w:val="FF0000"/>
          <w:szCs w:val="22"/>
          <w:lang w:val="zh-CN"/>
        </w:rPr>
        <w:t>当页面加载后载入整个视频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FF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>
        <w:rPr>
          <w:rFonts w:ascii="Segoe UI" w:eastAsia="System" w:hAnsi="Segoe UI" w:cs="Segoe UI"/>
          <w:b/>
          <w:bCs/>
          <w:color w:val="141414"/>
          <w:szCs w:val="22"/>
          <w:lang w:val="zh-CN"/>
        </w:rPr>
        <w:t xml:space="preserve">meta - </w:t>
      </w:r>
      <w:r>
        <w:rPr>
          <w:rFonts w:ascii="System" w:eastAsia="System" w:hAnsi="Segoe UI" w:cs="System" w:hint="eastAsia"/>
          <w:b/>
          <w:bCs/>
          <w:color w:val="141414"/>
          <w:szCs w:val="22"/>
          <w:lang w:val="zh-CN"/>
        </w:rPr>
        <w:t>当页面加载后只载入元数据</w:t>
      </w: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</w:t>
      </w:r>
      <w:r w:rsidRPr="003179EA">
        <w:rPr>
          <w:rFonts w:ascii="System" w:eastAsia="System" w:hAnsi="Segoe UI" w:cs="System"/>
          <w:b/>
          <w:bCs/>
          <w:sz w:val="24"/>
          <w:szCs w:val="24"/>
          <w:highlight w:val="yellow"/>
          <w:lang w:val="zh-CN"/>
        </w:rPr>
        <w:t>(</w:t>
      </w:r>
      <w:r w:rsidRPr="003179EA">
        <w:rPr>
          <w:rFonts w:ascii="System" w:eastAsia="System" w:hAnsi="Segoe UI" w:cs="System" w:hint="eastAsia"/>
          <w:b/>
          <w:bCs/>
          <w:sz w:val="18"/>
          <w:szCs w:val="18"/>
          <w:highlight w:val="yellow"/>
          <w:lang w:val="zh-CN"/>
        </w:rPr>
        <w:t>有些是浏览器是</w:t>
      </w:r>
      <w:r w:rsidRPr="003179EA">
        <w:rPr>
          <w:rFonts w:ascii="Segoe UI" w:eastAsia="System" w:hAnsi="Segoe UI" w:cs="Segoe UI"/>
          <w:b/>
          <w:bCs/>
          <w:sz w:val="18"/>
          <w:szCs w:val="18"/>
          <w:highlight w:val="yellow"/>
          <w:lang w:val="zh-CN"/>
        </w:rPr>
        <w:t xml:space="preserve"> </w:t>
      </w:r>
      <w:r w:rsidRPr="003179EA">
        <w:rPr>
          <w:rFonts w:ascii="新宋体" w:eastAsia="新宋体" w:hAnsi="Segoe UI" w:cs="新宋体"/>
          <w:b/>
          <w:bCs/>
          <w:sz w:val="18"/>
          <w:szCs w:val="18"/>
          <w:highlight w:val="yellow"/>
          <w:lang w:val="zh-CN"/>
        </w:rPr>
        <w:t>metadata)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Cs w:val="22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>
        <w:rPr>
          <w:rFonts w:ascii="Segoe UI" w:eastAsia="System" w:hAnsi="Segoe UI" w:cs="Segoe UI"/>
          <w:b/>
          <w:bCs/>
          <w:color w:val="141414"/>
          <w:szCs w:val="22"/>
          <w:lang w:val="zh-CN"/>
        </w:rPr>
        <w:t xml:space="preserve">none - </w:t>
      </w:r>
      <w:r>
        <w:rPr>
          <w:rFonts w:ascii="System" w:eastAsia="System" w:hAnsi="Segoe UI" w:cs="System" w:hint="eastAsia"/>
          <w:b/>
          <w:bCs/>
          <w:color w:val="141414"/>
          <w:szCs w:val="22"/>
          <w:lang w:val="zh-CN"/>
        </w:rPr>
        <w:t>当页面加载后</w:t>
      </w:r>
      <w:proofErr w:type="gramStart"/>
      <w:r>
        <w:rPr>
          <w:rFonts w:ascii="System" w:eastAsia="System" w:hAnsi="Segoe UI" w:cs="System" w:hint="eastAsia"/>
          <w:b/>
          <w:bCs/>
          <w:color w:val="141414"/>
          <w:szCs w:val="22"/>
          <w:lang w:val="zh-CN"/>
        </w:rPr>
        <w:t>不</w:t>
      </w:r>
      <w:proofErr w:type="gramEnd"/>
      <w:r>
        <w:rPr>
          <w:rFonts w:ascii="System" w:eastAsia="System" w:hAnsi="Segoe UI" w:cs="System" w:hint="eastAsia"/>
          <w:b/>
          <w:bCs/>
          <w:color w:val="141414"/>
          <w:szCs w:val="22"/>
          <w:lang w:val="zh-CN"/>
        </w:rPr>
        <w:t>载入视频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&lt;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src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="images/big.mp4"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controls</w:t>
      </w:r>
      <w:r>
        <w:rPr>
          <w:rFonts w:ascii="新宋体" w:eastAsia="新宋体" w:hAnsi="Segoe UI" w:cs="新宋体"/>
          <w:b/>
          <w:bCs/>
          <w:color w:val="000000"/>
          <w:szCs w:val="22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Cs w:val="22"/>
          <w:lang w:val="zh-CN"/>
        </w:rPr>
        <w:t>preload="auto"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</w:t>
      </w:r>
      <w:r>
        <w:rPr>
          <w:rFonts w:ascii="新宋体" w:eastAsia="新宋体" w:hAnsi="Segoe UI" w:cs="新宋体" w:hint="eastAsia"/>
          <w:b/>
          <w:bCs/>
          <w:color w:val="000000"/>
          <w:szCs w:val="22"/>
          <w:lang w:val="zh-CN"/>
        </w:rPr>
        <w:t>你的浏览器不支持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&lt;/</w:t>
      </w:r>
      <w:r>
        <w:rPr>
          <w:rFonts w:ascii="新宋体" w:eastAsia="新宋体" w:hAnsi="Segoe UI" w:cs="新宋体"/>
          <w:b/>
          <w:bCs/>
          <w:color w:val="800000"/>
          <w:szCs w:val="22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FF"/>
          <w:szCs w:val="22"/>
          <w:lang w:val="zh-CN"/>
        </w:rPr>
        <w:t>&gt;</w:t>
      </w:r>
    </w:p>
    <w:p w:rsidR="00EF523D" w:rsidRDefault="00EF523D" w:rsidP="00EF523D"/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System" w:eastAsia="System" w:cs="System"/>
          <w:b/>
          <w:bCs/>
          <w:color w:val="FF0000"/>
          <w:sz w:val="18"/>
          <w:szCs w:val="18"/>
          <w:lang w:val="zh-CN"/>
        </w:rPr>
      </w:pPr>
      <w:r>
        <w:rPr>
          <w:rFonts w:ascii="System" w:eastAsia="System" w:cs="System" w:hint="eastAsia"/>
          <w:b/>
          <w:bCs/>
          <w:color w:val="FF0000"/>
          <w:sz w:val="18"/>
          <w:szCs w:val="18"/>
          <w:lang w:val="zh-CN"/>
        </w:rPr>
        <w:t>2.多源案例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System" w:eastAsia="System" w:cs="System"/>
          <w:b/>
          <w:bCs/>
          <w:color w:val="FF00FF"/>
          <w:szCs w:val="22"/>
          <w:lang w:val="zh-CN"/>
        </w:rPr>
      </w:pPr>
      <w:r>
        <w:rPr>
          <w:rFonts w:ascii="System" w:eastAsia="System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cs="System" w:hint="eastAsia"/>
          <w:b/>
          <w:bCs/>
          <w:color w:val="FF00FF"/>
          <w:szCs w:val="22"/>
          <w:lang w:val="zh-CN"/>
        </w:rPr>
        <w:t>浏览器自动选择第一个可识别的文件来播放</w:t>
      </w:r>
    </w:p>
    <w:p w:rsidR="00EF523D" w:rsidRPr="003179EA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cs="新宋体"/>
          <w:b/>
          <w:bCs/>
          <w:color w:val="000000"/>
          <w:sz w:val="30"/>
          <w:szCs w:val="30"/>
        </w:rPr>
      </w:pPr>
      <w:r>
        <w:rPr>
          <w:rFonts w:ascii="System" w:eastAsia="System" w:cs="System"/>
          <w:b/>
          <w:bCs/>
          <w:sz w:val="24"/>
          <w:szCs w:val="24"/>
          <w:lang w:val="zh-CN"/>
        </w:rPr>
        <w:t xml:space="preserve">  </w:t>
      </w:r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&lt;</w:t>
      </w:r>
      <w:proofErr w:type="gramStart"/>
      <w:r w:rsidRPr="003179EA">
        <w:rPr>
          <w:rFonts w:ascii="新宋体" w:eastAsia="新宋体" w:cs="新宋体"/>
          <w:b/>
          <w:bCs/>
          <w:color w:val="800000"/>
          <w:sz w:val="30"/>
          <w:szCs w:val="30"/>
        </w:rPr>
        <w:t>video</w:t>
      </w:r>
      <w:proofErr w:type="gramEnd"/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</w:t>
      </w:r>
      <w:r w:rsidRPr="003179EA">
        <w:rPr>
          <w:rFonts w:ascii="新宋体" w:eastAsia="新宋体" w:cs="新宋体"/>
          <w:b/>
          <w:bCs/>
          <w:color w:val="FF0000"/>
          <w:sz w:val="30"/>
          <w:szCs w:val="30"/>
        </w:rPr>
        <w:t>controls</w:t>
      </w:r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&gt;</w:t>
      </w:r>
    </w:p>
    <w:p w:rsidR="00EF523D" w:rsidRPr="003179EA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cs="新宋体"/>
          <w:b/>
          <w:bCs/>
          <w:color w:val="000000"/>
          <w:sz w:val="30"/>
          <w:szCs w:val="30"/>
        </w:rPr>
      </w:pP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   </w:t>
      </w:r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&lt;</w:t>
      </w:r>
      <w:r w:rsidRPr="003179EA">
        <w:rPr>
          <w:rFonts w:ascii="新宋体" w:eastAsia="新宋体" w:cs="新宋体"/>
          <w:b/>
          <w:bCs/>
          <w:color w:val="800000"/>
          <w:sz w:val="30"/>
          <w:szCs w:val="30"/>
        </w:rPr>
        <w:t>source</w:t>
      </w: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</w:t>
      </w:r>
      <w:proofErr w:type="spellStart"/>
      <w:r w:rsidRPr="003179EA">
        <w:rPr>
          <w:rFonts w:ascii="新宋体" w:eastAsia="新宋体" w:cs="新宋体"/>
          <w:b/>
          <w:bCs/>
          <w:color w:val="FF0000"/>
          <w:sz w:val="30"/>
          <w:szCs w:val="30"/>
        </w:rPr>
        <w:t>src</w:t>
      </w:r>
      <w:proofErr w:type="spellEnd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="http://www.w3school.com.cn/i/movie.mp4</w:t>
      </w:r>
      <w:proofErr w:type="gramStart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"</w:t>
      </w: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 </w:t>
      </w:r>
      <w:r w:rsidRPr="003179EA">
        <w:rPr>
          <w:rFonts w:ascii="新宋体" w:eastAsia="新宋体" w:cs="新宋体"/>
          <w:b/>
          <w:bCs/>
          <w:color w:val="FF0000"/>
          <w:sz w:val="30"/>
          <w:szCs w:val="30"/>
        </w:rPr>
        <w:t>type</w:t>
      </w:r>
      <w:proofErr w:type="gramEnd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="video/mp4"</w:t>
      </w: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</w:t>
      </w:r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/&gt;</w:t>
      </w:r>
    </w:p>
    <w:p w:rsidR="00EF523D" w:rsidRPr="003179EA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cs="新宋体"/>
          <w:b/>
          <w:bCs/>
          <w:color w:val="000000"/>
          <w:sz w:val="30"/>
          <w:szCs w:val="30"/>
        </w:rPr>
      </w:pP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   </w:t>
      </w:r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&lt;</w:t>
      </w:r>
      <w:r w:rsidRPr="003179EA">
        <w:rPr>
          <w:rFonts w:ascii="新宋体" w:eastAsia="新宋体" w:cs="新宋体"/>
          <w:b/>
          <w:bCs/>
          <w:color w:val="800000"/>
          <w:sz w:val="30"/>
          <w:szCs w:val="30"/>
        </w:rPr>
        <w:t>source</w:t>
      </w: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</w:t>
      </w:r>
      <w:proofErr w:type="spellStart"/>
      <w:r w:rsidRPr="003179EA">
        <w:rPr>
          <w:rFonts w:ascii="新宋体" w:eastAsia="新宋体" w:cs="新宋体"/>
          <w:b/>
          <w:bCs/>
          <w:color w:val="FF0000"/>
          <w:sz w:val="30"/>
          <w:szCs w:val="30"/>
        </w:rPr>
        <w:t>src</w:t>
      </w:r>
      <w:proofErr w:type="spellEnd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="http://www.w3school.com.cn/i/movie.ogg</w:t>
      </w:r>
      <w:proofErr w:type="gramStart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"</w:t>
      </w:r>
      <w:r w:rsidRPr="003179EA">
        <w:rPr>
          <w:rFonts w:ascii="新宋体" w:eastAsia="新宋体" w:cs="新宋体"/>
          <w:b/>
          <w:bCs/>
          <w:color w:val="000000"/>
          <w:sz w:val="30"/>
          <w:szCs w:val="30"/>
        </w:rPr>
        <w:t xml:space="preserve">  </w:t>
      </w:r>
      <w:r w:rsidRPr="003179EA">
        <w:rPr>
          <w:rFonts w:ascii="新宋体" w:eastAsia="新宋体" w:cs="新宋体"/>
          <w:b/>
          <w:bCs/>
          <w:color w:val="FF0000"/>
          <w:sz w:val="30"/>
          <w:szCs w:val="30"/>
        </w:rPr>
        <w:t>type</w:t>
      </w:r>
      <w:proofErr w:type="gramEnd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="video/</w:t>
      </w:r>
      <w:proofErr w:type="spellStart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ogg</w:t>
      </w:r>
      <w:proofErr w:type="spellEnd"/>
      <w:r w:rsidRPr="003179EA">
        <w:rPr>
          <w:rFonts w:ascii="新宋体" w:eastAsia="新宋体" w:cs="新宋体"/>
          <w:b/>
          <w:bCs/>
          <w:color w:val="0000FF"/>
          <w:sz w:val="30"/>
          <w:szCs w:val="30"/>
        </w:rPr>
        <w:t>"/&gt;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System" w:eastAsia="System" w:cs="System"/>
          <w:b/>
          <w:bCs/>
          <w:sz w:val="24"/>
          <w:szCs w:val="24"/>
          <w:lang w:val="zh-CN"/>
        </w:rPr>
      </w:pPr>
      <w:r>
        <w:rPr>
          <w:rFonts w:ascii="新宋体" w:eastAsia="新宋体" w:cs="新宋体"/>
          <w:b/>
          <w:bCs/>
          <w:color w:val="0000FF"/>
          <w:sz w:val="30"/>
          <w:szCs w:val="30"/>
          <w:lang w:val="zh-CN"/>
        </w:rPr>
        <w:t>&lt;/</w:t>
      </w:r>
      <w:r>
        <w:rPr>
          <w:rFonts w:ascii="新宋体" w:eastAsia="新宋体" w:cs="新宋体"/>
          <w:b/>
          <w:bCs/>
          <w:color w:val="800000"/>
          <w:sz w:val="30"/>
          <w:szCs w:val="30"/>
          <w:lang w:val="zh-CN"/>
        </w:rPr>
        <w:t>video</w:t>
      </w:r>
      <w:r>
        <w:rPr>
          <w:rFonts w:ascii="新宋体" w:eastAsia="新宋体" w:cs="新宋体"/>
          <w:b/>
          <w:bCs/>
          <w:color w:val="0000FF"/>
          <w:sz w:val="30"/>
          <w:szCs w:val="30"/>
          <w:lang w:val="zh-CN"/>
        </w:rPr>
        <w:t>&gt;</w:t>
      </w:r>
    </w:p>
    <w:p w:rsidR="00EF523D" w:rsidRDefault="00EF523D" w:rsidP="00EF523D">
      <w:pPr>
        <w:ind w:leftChars="100" w:left="220"/>
      </w:pPr>
      <w:r>
        <w:rPr>
          <w:noProof/>
        </w:rPr>
        <w:drawing>
          <wp:inline distT="0" distB="0" distL="0" distR="0" wp14:anchorId="1C5192C3" wp14:editId="0077FE90">
            <wp:extent cx="7428571" cy="1761905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3D" w:rsidRDefault="00EF523D" w:rsidP="00EF523D"/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System" w:eastAsia="System" w:cs="System"/>
          <w:b/>
          <w:bCs/>
          <w:color w:val="FF0000"/>
          <w:sz w:val="18"/>
          <w:szCs w:val="18"/>
        </w:rPr>
      </w:pPr>
      <w:r w:rsidRPr="00EF523D">
        <w:rPr>
          <w:rFonts w:ascii="System" w:eastAsia="System" w:cs="System" w:hint="eastAsia"/>
          <w:b/>
          <w:bCs/>
          <w:color w:val="FF0000"/>
          <w:sz w:val="18"/>
          <w:szCs w:val="18"/>
        </w:rPr>
        <w:t>3.</w:t>
      </w:r>
      <w:r>
        <w:rPr>
          <w:rFonts w:ascii="System" w:eastAsia="System" w:cs="System" w:hint="eastAsia"/>
          <w:b/>
          <w:bCs/>
          <w:color w:val="FF0000"/>
          <w:sz w:val="18"/>
          <w:szCs w:val="18"/>
          <w:lang w:val="zh-CN"/>
        </w:rPr>
        <w:t>小播放器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&lt;</w:t>
      </w:r>
      <w:r w:rsidRPr="003179EA">
        <w:rPr>
          <w:rFonts w:ascii="新宋体" w:eastAsia="新宋体" w:hAnsi="Segoe UI" w:cs="新宋体"/>
          <w:b/>
          <w:bCs/>
          <w:color w:val="800000"/>
          <w:sz w:val="26"/>
          <w:szCs w:val="26"/>
        </w:rPr>
        <w:t>video</w:t>
      </w:r>
      <w:r w:rsidRPr="003179EA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id</w:t>
      </w:r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</w:t>
      </w:r>
      <w:proofErr w:type="spellStart"/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myvideo</w:t>
      </w:r>
      <w:proofErr w:type="spellEnd"/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"</w:t>
      </w:r>
      <w:r w:rsidRPr="003179EA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proofErr w:type="spellStart"/>
      <w:r w:rsidRPr="003179EA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src</w:t>
      </w:r>
      <w:proofErr w:type="spellEnd"/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</w:t>
      </w:r>
      <w:proofErr w:type="gramStart"/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..</w:t>
      </w:r>
      <w:proofErr w:type="gramEnd"/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/images/big.mp4"</w:t>
      </w:r>
      <w:r w:rsidRPr="003179EA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poster</w:t>
      </w:r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="http://dnt.dkill.net/Images/banner.jpg"</w:t>
      </w:r>
      <w:r w:rsidRPr="003179EA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 </w:t>
      </w:r>
      <w:r w:rsidRPr="003179EA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controls</w:t>
      </w:r>
      <w:r w:rsidRPr="003179EA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3179EA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loop</w:t>
      </w:r>
      <w:r w:rsidRPr="003179EA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&gt;</w:t>
      </w:r>
      <w:r>
        <w:rPr>
          <w:rFonts w:ascii="新宋体" w:eastAsia="新宋体" w:hAnsi="Segoe UI" w:cs="新宋体" w:hint="eastAsia"/>
          <w:b/>
          <w:bCs/>
          <w:color w:val="0000FF"/>
          <w:sz w:val="26"/>
          <w:szCs w:val="26"/>
          <w:lang w:val="zh-CN"/>
        </w:rPr>
        <w:t>回家休息休息。。。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&lt;/</w:t>
      </w:r>
      <w:r>
        <w:rPr>
          <w:rFonts w:ascii="新宋体" w:eastAsia="新宋体" w:hAnsi="Segoe UI" w:cs="新宋体"/>
          <w:b/>
          <w:bCs/>
          <w:color w:val="800000"/>
          <w:sz w:val="26"/>
          <w:szCs w:val="26"/>
          <w:lang w:val="zh-CN"/>
        </w:rPr>
        <w:t>video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&lt;</w:t>
      </w:r>
      <w:r>
        <w:rPr>
          <w:rFonts w:ascii="新宋体" w:eastAsia="新宋体" w:hAnsi="Segoe UI" w:cs="新宋体"/>
          <w:b/>
          <w:bCs/>
          <w:color w:val="800000"/>
          <w:sz w:val="26"/>
          <w:szCs w:val="26"/>
          <w:lang w:val="zh-CN"/>
        </w:rPr>
        <w:t>script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</w:t>
      </w:r>
      <w:r>
        <w:rPr>
          <w:rFonts w:ascii="新宋体" w:eastAsia="新宋体" w:hAnsi="Segoe UI" w:cs="新宋体"/>
          <w:b/>
          <w:bCs/>
          <w:color w:val="FF0000"/>
          <w:sz w:val="26"/>
          <w:szCs w:val="26"/>
          <w:lang w:val="zh-CN"/>
        </w:rPr>
        <w:t>type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="text/javascript"&gt;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var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musicObj = $(</w:t>
      </w:r>
      <w:r>
        <w:rPr>
          <w:rFonts w:ascii="新宋体" w:eastAsia="新宋体" w:hAnsi="Segoe UI" w:cs="新宋体"/>
          <w:b/>
          <w:bCs/>
          <w:color w:val="A31515"/>
          <w:sz w:val="26"/>
          <w:szCs w:val="26"/>
          <w:lang w:val="zh-CN"/>
        </w:rPr>
        <w:t>"#myvideo"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>);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</w:t>
      </w:r>
      <w:r>
        <w:rPr>
          <w:rFonts w:ascii="新宋体" w:eastAsia="新宋体" w:hAnsi="Segoe UI" w:cs="新宋体"/>
          <w:b/>
          <w:bCs/>
          <w:color w:val="008000"/>
          <w:sz w:val="26"/>
          <w:szCs w:val="26"/>
          <w:lang w:val="zh-CN"/>
        </w:rPr>
        <w:t>//</w:t>
      </w:r>
      <w:r>
        <w:rPr>
          <w:rFonts w:ascii="新宋体" w:eastAsia="新宋体" w:hAnsi="Segoe UI" w:cs="新宋体" w:hint="eastAsia"/>
          <w:b/>
          <w:bCs/>
          <w:color w:val="008000"/>
          <w:sz w:val="26"/>
          <w:szCs w:val="26"/>
          <w:lang w:val="zh-CN"/>
        </w:rPr>
        <w:t>单击控制播放与否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musicObj.click(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function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() {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    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if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(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this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>.paused) {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        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this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>.play();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    } 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else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{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        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this</w:t>
      </w: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>.pause();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    }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</w:pPr>
      <w:r>
        <w:rPr>
          <w:rFonts w:ascii="新宋体" w:eastAsia="新宋体" w:hAnsi="Segoe UI" w:cs="新宋体"/>
          <w:b/>
          <w:bCs/>
          <w:color w:val="000000"/>
          <w:sz w:val="26"/>
          <w:szCs w:val="26"/>
          <w:lang w:val="zh-CN"/>
        </w:rPr>
        <w:t xml:space="preserve">    });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ind w:leftChars="100" w:left="220"/>
        <w:rPr>
          <w:rFonts w:ascii="System" w:eastAsia="System" w:hAnsi="Segoe UI" w:cs="System"/>
          <w:b/>
          <w:bCs/>
          <w:sz w:val="24"/>
          <w:szCs w:val="24"/>
          <w:lang w:val="zh-CN"/>
        </w:rPr>
      </w:pP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&lt;/</w:t>
      </w:r>
      <w:r>
        <w:rPr>
          <w:rFonts w:ascii="新宋体" w:eastAsia="新宋体" w:hAnsi="Segoe UI" w:cs="新宋体"/>
          <w:b/>
          <w:bCs/>
          <w:color w:val="800000"/>
          <w:sz w:val="26"/>
          <w:szCs w:val="26"/>
          <w:lang w:val="zh-CN"/>
        </w:rPr>
        <w:t>script</w:t>
      </w:r>
      <w:r>
        <w:rPr>
          <w:rFonts w:ascii="新宋体" w:eastAsia="新宋体" w:hAnsi="Segoe UI" w:cs="新宋体"/>
          <w:b/>
          <w:bCs/>
          <w:color w:val="0000FF"/>
          <w:sz w:val="26"/>
          <w:szCs w:val="26"/>
          <w:lang w:val="zh-CN"/>
        </w:rPr>
        <w:t>&gt;</w:t>
      </w:r>
    </w:p>
    <w:p w:rsidR="00EF523D" w:rsidRDefault="00EF523D" w:rsidP="00EF523D">
      <w:pPr>
        <w:ind w:leftChars="100" w:left="220"/>
      </w:pPr>
      <w:r>
        <w:rPr>
          <w:noProof/>
        </w:rPr>
        <w:drawing>
          <wp:inline distT="0" distB="0" distL="0" distR="0" wp14:anchorId="166D84E0" wp14:editId="028F3F73">
            <wp:extent cx="7276190" cy="3619048"/>
            <wp:effectExtent l="0" t="0" r="1270" b="635"/>
            <wp:docPr id="3" name="图片 3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76190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3D" w:rsidRDefault="00EF523D" w:rsidP="00EF523D"/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egoe UI" w:hAnsi="Segoe UI" w:cs="Segoe UI"/>
          <w:b/>
          <w:bCs/>
          <w:color w:val="112B21"/>
          <w:sz w:val="28"/>
          <w:szCs w:val="28"/>
          <w:lang w:val="zh-CN"/>
        </w:rPr>
      </w:pPr>
      <w:r>
        <w:rPr>
          <w:rFonts w:ascii="Segoe UI" w:hAnsi="Segoe UI" w:cs="Segoe UI"/>
          <w:b/>
          <w:bCs/>
          <w:color w:val="112B21"/>
          <w:sz w:val="28"/>
          <w:szCs w:val="28"/>
          <w:lang w:val="zh-CN"/>
        </w:rPr>
        <w:t>3.audio</w:t>
      </w:r>
    </w:p>
    <w:p w:rsidR="00EF523D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  <w:lang w:val="zh-CN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学过</w:t>
      </w:r>
      <w:r>
        <w:rPr>
          <w:rFonts w:ascii="Segoe UI" w:eastAsia="System" w:hAnsi="Segoe UI" w:cs="Segoe UI"/>
          <w:b/>
          <w:bCs/>
          <w:color w:val="141414"/>
          <w:sz w:val="18"/>
          <w:szCs w:val="18"/>
          <w:lang w:val="zh-CN"/>
        </w:rPr>
        <w:t>video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之后这个就小儿科了，简单介绍一下</w:t>
      </w:r>
    </w:p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color w:val="141414"/>
          <w:sz w:val="18"/>
          <w:szCs w:val="18"/>
        </w:rPr>
      </w:pPr>
      <w:r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>
        <w:rPr>
          <w:rFonts w:ascii="System" w:eastAsia="System" w:hAnsi="Segoe UI" w:cs="System" w:hint="eastAsia"/>
          <w:b/>
          <w:bCs/>
          <w:color w:val="141414"/>
          <w:sz w:val="18"/>
          <w:szCs w:val="18"/>
          <w:lang w:val="zh-CN"/>
        </w:rPr>
        <w:t>基本用法</w:t>
      </w:r>
    </w:p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FF"/>
          <w:szCs w:val="22"/>
        </w:rPr>
      </w:pPr>
      <w:r w:rsidRPr="004D169B">
        <w:rPr>
          <w:rFonts w:ascii="System" w:eastAsia="System" w:hAnsi="Segoe UI" w:cs="System"/>
          <w:b/>
          <w:bCs/>
          <w:sz w:val="24"/>
          <w:szCs w:val="24"/>
        </w:rPr>
        <w:t xml:space="preserve">    </w:t>
      </w:r>
      <w:r w:rsidRPr="004D169B">
        <w:rPr>
          <w:rFonts w:ascii="新宋体" w:eastAsia="新宋体" w:hAnsi="Segoe UI" w:cs="新宋体"/>
          <w:b/>
          <w:bCs/>
          <w:color w:val="0000FF"/>
          <w:szCs w:val="22"/>
        </w:rPr>
        <w:t>&lt;</w:t>
      </w:r>
      <w:r w:rsidRPr="004D169B">
        <w:rPr>
          <w:rFonts w:ascii="新宋体" w:eastAsia="新宋体" w:hAnsi="Segoe UI" w:cs="新宋体"/>
          <w:b/>
          <w:bCs/>
          <w:color w:val="800000"/>
          <w:szCs w:val="22"/>
        </w:rPr>
        <w:t>audio</w:t>
      </w:r>
      <w:r w:rsidRPr="004D169B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proofErr w:type="spellStart"/>
      <w:r w:rsidRPr="004D169B">
        <w:rPr>
          <w:rFonts w:ascii="新宋体" w:eastAsia="新宋体" w:hAnsi="Segoe UI" w:cs="新宋体"/>
          <w:b/>
          <w:bCs/>
          <w:color w:val="FF0000"/>
          <w:szCs w:val="22"/>
        </w:rPr>
        <w:t>src</w:t>
      </w:r>
      <w:proofErr w:type="spellEnd"/>
      <w:r w:rsidRPr="004D169B">
        <w:rPr>
          <w:rFonts w:ascii="新宋体" w:eastAsia="新宋体" w:hAnsi="Segoe UI" w:cs="新宋体"/>
          <w:b/>
          <w:bCs/>
          <w:color w:val="0000FF"/>
          <w:szCs w:val="22"/>
        </w:rPr>
        <w:t>="http://dnt.dkill.net/DNT/music/</w:t>
      </w:r>
      <w:r>
        <w:rPr>
          <w:rFonts w:ascii="新宋体" w:eastAsia="新宋体" w:hAnsi="Segoe UI" w:cs="新宋体" w:hint="eastAsia"/>
          <w:b/>
          <w:bCs/>
          <w:color w:val="0000FF"/>
          <w:szCs w:val="22"/>
          <w:lang w:val="zh-CN"/>
        </w:rPr>
        <w:t>棋子</w:t>
      </w:r>
      <w:r w:rsidRPr="004D169B">
        <w:rPr>
          <w:rFonts w:ascii="新宋体" w:eastAsia="新宋体" w:hAnsi="Segoe UI" w:cs="新宋体"/>
          <w:b/>
          <w:bCs/>
          <w:color w:val="0000FF"/>
          <w:szCs w:val="22"/>
        </w:rPr>
        <w:t>.mp3"</w:t>
      </w:r>
      <w:r w:rsidRPr="004D169B">
        <w:rPr>
          <w:rFonts w:ascii="新宋体" w:eastAsia="新宋体" w:hAnsi="Segoe UI" w:cs="新宋体"/>
          <w:b/>
          <w:bCs/>
          <w:color w:val="000000"/>
          <w:szCs w:val="22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FF0000"/>
          <w:szCs w:val="22"/>
        </w:rPr>
        <w:t>controls</w:t>
      </w:r>
      <w:r w:rsidRPr="004D169B">
        <w:rPr>
          <w:rFonts w:ascii="新宋体" w:eastAsia="新宋体" w:hAnsi="Segoe UI" w:cs="新宋体"/>
          <w:b/>
          <w:bCs/>
          <w:color w:val="0000FF"/>
          <w:szCs w:val="22"/>
        </w:rPr>
        <w:t>&gt;&lt;/</w:t>
      </w:r>
      <w:r w:rsidRPr="004D169B">
        <w:rPr>
          <w:rFonts w:ascii="新宋体" w:eastAsia="新宋体" w:hAnsi="Segoe UI" w:cs="新宋体"/>
          <w:b/>
          <w:bCs/>
          <w:color w:val="800000"/>
          <w:szCs w:val="22"/>
        </w:rPr>
        <w:t>audio</w:t>
      </w:r>
      <w:r w:rsidRPr="004D169B">
        <w:rPr>
          <w:rFonts w:ascii="新宋体" w:eastAsia="新宋体" w:hAnsi="Segoe UI" w:cs="新宋体"/>
          <w:b/>
          <w:bCs/>
          <w:color w:val="0000FF"/>
          <w:szCs w:val="22"/>
        </w:rPr>
        <w:t>&gt;</w:t>
      </w:r>
    </w:p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00"/>
          <w:sz w:val="26"/>
          <w:szCs w:val="26"/>
        </w:rPr>
      </w:pPr>
      <w:r w:rsidRPr="004D169B">
        <w:rPr>
          <w:rFonts w:ascii="System" w:eastAsia="System" w:hAnsi="Segoe UI" w:cs="System"/>
          <w:b/>
          <w:bCs/>
          <w:sz w:val="24"/>
          <w:szCs w:val="24"/>
        </w:rPr>
        <w:t xml:space="preserve">    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&lt;</w:t>
      </w:r>
      <w:proofErr w:type="gramStart"/>
      <w:r w:rsidRPr="004D169B">
        <w:rPr>
          <w:rFonts w:ascii="新宋体" w:eastAsia="新宋体" w:hAnsi="Segoe UI" w:cs="新宋体"/>
          <w:b/>
          <w:bCs/>
          <w:color w:val="800000"/>
          <w:sz w:val="26"/>
          <w:szCs w:val="26"/>
        </w:rPr>
        <w:t>audio</w:t>
      </w:r>
      <w:proofErr w:type="gramEnd"/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controls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&gt;</w:t>
      </w:r>
    </w:p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00"/>
          <w:sz w:val="26"/>
          <w:szCs w:val="26"/>
        </w:rPr>
      </w:pP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   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&lt;</w:t>
      </w:r>
      <w:r w:rsidRPr="004D169B">
        <w:rPr>
          <w:rFonts w:ascii="新宋体" w:eastAsia="新宋体" w:hAnsi="Segoe UI" w:cs="新宋体"/>
          <w:b/>
          <w:bCs/>
          <w:color w:val="800000"/>
          <w:sz w:val="26"/>
          <w:szCs w:val="26"/>
        </w:rPr>
        <w:t>source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proofErr w:type="spellStart"/>
      <w:r w:rsidRPr="004D169B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src</w:t>
      </w:r>
      <w:proofErr w:type="spellEnd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="http://www.dkill.net/DNT/music/</w:t>
      </w:r>
      <w:r>
        <w:rPr>
          <w:rFonts w:ascii="新宋体" w:eastAsia="新宋体" w:hAnsi="Segoe UI" w:cs="新宋体" w:hint="eastAsia"/>
          <w:b/>
          <w:bCs/>
          <w:color w:val="0000FF"/>
          <w:sz w:val="26"/>
          <w:szCs w:val="26"/>
          <w:lang w:val="zh-CN"/>
        </w:rPr>
        <w:t>棋子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.</w:t>
      </w:r>
      <w:proofErr w:type="spellStart"/>
      <w:proofErr w:type="gramStart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ogg</w:t>
      </w:r>
      <w:proofErr w:type="spellEnd"/>
      <w:proofErr w:type="gramEnd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"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type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="audio/</w:t>
      </w:r>
      <w:proofErr w:type="spellStart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ogg</w:t>
      </w:r>
      <w:proofErr w:type="spellEnd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"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/&gt;</w:t>
      </w:r>
    </w:p>
    <w:p w:rsidR="00EF523D" w:rsidRPr="004D169B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color w:val="000000"/>
          <w:sz w:val="26"/>
          <w:szCs w:val="26"/>
        </w:rPr>
      </w:pP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   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&lt;</w:t>
      </w:r>
      <w:r w:rsidRPr="004D169B">
        <w:rPr>
          <w:rFonts w:ascii="新宋体" w:eastAsia="新宋体" w:hAnsi="Segoe UI" w:cs="新宋体"/>
          <w:b/>
          <w:bCs/>
          <w:color w:val="800000"/>
          <w:sz w:val="26"/>
          <w:szCs w:val="26"/>
        </w:rPr>
        <w:t>source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proofErr w:type="spellStart"/>
      <w:r w:rsidRPr="004D169B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src</w:t>
      </w:r>
      <w:proofErr w:type="spellEnd"/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="http://dnt.dkill.net/DNT/music/</w:t>
      </w:r>
      <w:r>
        <w:rPr>
          <w:rFonts w:ascii="新宋体" w:eastAsia="新宋体" w:hAnsi="Segoe UI" w:cs="新宋体" w:hint="eastAsia"/>
          <w:b/>
          <w:bCs/>
          <w:color w:val="0000FF"/>
          <w:sz w:val="26"/>
          <w:szCs w:val="26"/>
          <w:lang w:val="zh-CN"/>
        </w:rPr>
        <w:t>棋子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.mp3"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FF0000"/>
          <w:sz w:val="26"/>
          <w:szCs w:val="26"/>
        </w:rPr>
        <w:t>type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="audio/mp3"</w:t>
      </w:r>
      <w:r w:rsidRPr="004D169B">
        <w:rPr>
          <w:rFonts w:ascii="新宋体" w:eastAsia="新宋体" w:hAnsi="Segoe UI" w:cs="新宋体"/>
          <w:b/>
          <w:bCs/>
          <w:color w:val="000000"/>
          <w:sz w:val="26"/>
          <w:szCs w:val="26"/>
        </w:rPr>
        <w:t xml:space="preserve"> </w:t>
      </w:r>
      <w:r w:rsidRPr="004D169B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/&gt;</w:t>
      </w:r>
    </w:p>
    <w:p w:rsidR="00EF523D" w:rsidRPr="007B0D29" w:rsidRDefault="00EF523D" w:rsidP="00EF523D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24"/>
          <w:szCs w:val="24"/>
        </w:rPr>
      </w:pPr>
      <w:r w:rsidRPr="007B0D29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&lt;/</w:t>
      </w:r>
      <w:r w:rsidRPr="007B0D29">
        <w:rPr>
          <w:rFonts w:ascii="新宋体" w:eastAsia="新宋体" w:hAnsi="Segoe UI" w:cs="新宋体"/>
          <w:b/>
          <w:bCs/>
          <w:color w:val="800000"/>
          <w:sz w:val="26"/>
          <w:szCs w:val="26"/>
        </w:rPr>
        <w:t>audio</w:t>
      </w:r>
      <w:r w:rsidRPr="007B0D29">
        <w:rPr>
          <w:rFonts w:ascii="新宋体" w:eastAsia="新宋体" w:hAnsi="Segoe UI" w:cs="新宋体"/>
          <w:b/>
          <w:bCs/>
          <w:color w:val="0000FF"/>
          <w:sz w:val="26"/>
          <w:szCs w:val="26"/>
        </w:rPr>
        <w:t>&gt;</w:t>
      </w:r>
    </w:p>
    <w:p w:rsidR="00EF523D" w:rsidRDefault="00EF523D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cs="System"/>
          <w:b/>
          <w:bCs/>
          <w:sz w:val="20"/>
        </w:rPr>
      </w:pPr>
      <w:r w:rsidRPr="007B0D29">
        <w:rPr>
          <w:rFonts w:hint="eastAsia"/>
        </w:rPr>
        <w:t>4.</w:t>
      </w:r>
      <w:r w:rsidRPr="007B0D29">
        <w:rPr>
          <w:rFonts w:ascii="System" w:eastAsia="System" w:cs="System" w:hint="eastAsia"/>
          <w:b/>
          <w:bCs/>
          <w:sz w:val="20"/>
        </w:rPr>
        <w:t xml:space="preserve"> </w:t>
      </w:r>
      <w:r w:rsidRPr="007B0D29">
        <w:rPr>
          <w:rFonts w:ascii="System" w:eastAsia="System" w:cs="System" w:hint="eastAsia"/>
          <w:b/>
          <w:bCs/>
          <w:sz w:val="20"/>
          <w:lang w:val="zh-CN"/>
        </w:rPr>
        <w:t>扩展内容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cs="System"/>
          <w:b/>
          <w:bCs/>
          <w:szCs w:val="22"/>
        </w:rPr>
      </w:pPr>
      <w:r w:rsidRPr="007B0D29">
        <w:rPr>
          <w:rFonts w:ascii="System" w:eastAsia="System" w:cs="System"/>
          <w:b/>
          <w:bCs/>
          <w:sz w:val="24"/>
          <w:szCs w:val="24"/>
        </w:rPr>
        <w:t xml:space="preserve">  </w:t>
      </w:r>
      <w:r w:rsidRPr="007B0D29">
        <w:rPr>
          <w:rFonts w:ascii="System" w:eastAsia="System" w:cs="System" w:hint="eastAsia"/>
          <w:b/>
          <w:bCs/>
          <w:szCs w:val="22"/>
          <w:lang w:val="zh-CN"/>
        </w:rPr>
        <w:t>大纲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</w:rPr>
      </w:pPr>
      <w:r w:rsidRPr="007B0D29">
        <w:rPr>
          <w:rFonts w:ascii="System" w:eastAsia="System" w:cs="System"/>
          <w:b/>
          <w:bCs/>
          <w:sz w:val="24"/>
          <w:szCs w:val="24"/>
        </w:rPr>
        <w:t xml:space="preserve">    </w:t>
      </w: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在所有属性中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</w:rPr>
        <w:t>，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只有</w:t>
      </w: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</w:t>
      </w:r>
      <w:proofErr w:type="spell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videoWidth</w:t>
      </w:r>
      <w:proofErr w:type="spellEnd"/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和</w:t>
      </w: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</w:t>
      </w:r>
      <w:proofErr w:type="spell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videoHeight</w:t>
      </w:r>
      <w:proofErr w:type="spellEnd"/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属性是立即可用的。在视频的元数据已加载后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</w:rPr>
        <w:t>，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其他属性才可用。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</w:rPr>
        <w:t xml:space="preserve">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浏览器测试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代码和测试结果看备注（基本上都是满足的）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属性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只读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ended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返回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代表播放结束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paused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ture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代表暂停播放，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false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代表正在播放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seeking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返回用户是否正在音频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视频中进行查找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  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代表查找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duration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获取视频总时间（单位秒）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currentSrc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返回媒体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url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readyState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返回音频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视频当前的就绪状态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0 = HAVE_NOTHING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没有关于音频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视频是否就绪的信息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1 = HAVE_METADATA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关于音频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视频就绪的元数据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2 = HAVE_CURRENT_DATA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关于当前播放位置的数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据是可用的，但没有足够的数据来播放下一帧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毫秒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ystem" w:eastAsia="System" w:hAnsi="Segoe UI" w:cs="System"/>
          <w:b/>
          <w:bCs/>
          <w:sz w:val="24"/>
          <w:szCs w:val="24"/>
          <w:lang w:val="zh-CN"/>
        </w:rPr>
        <w:t xml:space="preserve">        3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= HAVE_FUTURE_DATA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当前及至少下一帧的数据是可用的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4 = HAVE_ENOUGH_DATA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可用数据足以开始播放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n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etworkState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返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回音频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视频的当前网络状态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0 = NETWORK_EMPTY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视频尚未初始化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1 = NETWORK_IDLE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视频是活动的且已选取资源，但并未使用网络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2 = NETWORK_LOADING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浏览器正在下载数据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3 = NETWORK_NO_SOURCE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未找到音频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视频来源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返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回对象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e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rror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  t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his.error.code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  1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= MEDIA_ERR_ABORTED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取回过程被用户中止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2 = MEDIA_ERR_NETWORK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当下载时发生错误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3 = MEDIA_ERR_DECODE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当解码时发生错误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4 = MEDIA_ERR_SRC_NOT_SUPPORTED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不支持音频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</w:t>
      </w:r>
      <w:proofErr w:type="gramStart"/>
      <w:r w:rsidRPr="007B0D29">
        <w:rPr>
          <w:rFonts w:ascii="Segoe UI" w:eastAsia="System" w:hAnsi="Segoe UI" w:cs="Segoe UI"/>
          <w:sz w:val="18"/>
          <w:szCs w:val="18"/>
        </w:rPr>
        <w:t>c</w:t>
      </w:r>
      <w:r w:rsidRPr="007B0D29">
        <w:rPr>
          <w:rFonts w:ascii="新宋体" w:eastAsia="新宋体" w:hAnsi="Segoe UI" w:cs="新宋体"/>
          <w:b/>
          <w:bCs/>
          <w:szCs w:val="22"/>
        </w:rPr>
        <w:t>onsole.log(</w:t>
      </w:r>
      <w:proofErr w:type="spellStart"/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>this.error.code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新宋体" w:hAnsi="Segoe UI" w:cs="Segoe UI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p</w:t>
      </w:r>
      <w:r w:rsidRPr="007B0D29">
        <w:rPr>
          <w:rFonts w:ascii="Segoe UI" w:eastAsia="新宋体" w:hAnsi="Segoe UI" w:cs="Segoe UI"/>
          <w:b/>
          <w:bCs/>
          <w:szCs w:val="22"/>
          <w:lang w:val="zh-CN"/>
        </w:rPr>
        <w:t>layed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新宋体" w:hAnsi="Segoe UI" w:cs="Segoe UI"/>
          <w:b/>
          <w:bCs/>
          <w:szCs w:val="22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获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得视频中以秒计的首段已播放的范围（部分）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属性值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length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视频中已播范围的数量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start(index)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获得某个已播范围的开始位置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end(index)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获得某个已播范围的结束位置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案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例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获取当前播放时间：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this.played.end(0)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s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eekable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表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示音频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视频中的可寻址部分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属性值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length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视频中可寻址范围的数量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start(index)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获得可寻址范围的开始位置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end(index)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获得可寻址范围的结束位置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a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lert("Start: " + this.seekable.start(0) + " End: "  + this.seekable.end(0));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b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uffered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返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回一个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TimeRanges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对象，确认浏览器已经缓存媒体文件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属性值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length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视频中已播范围的数量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start(index)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获得某个已播范围的开始位置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end(index) -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获得某个已播范围的结束位置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a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lert("Start: " + this.buffered.start(0) + " End: "  + this.buffered.end(0));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读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写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src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s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rc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属性设置或返回音频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视频的当前来源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l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oop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可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以脚本控制播放，设置为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为循环播放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m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uted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可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以脚本控制播放，设置为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为静音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p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oster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设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置视频封面地址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t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his.poster = 'http://dnt.dkill.net/Images/banner.jpg';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新宋体" w:hAnsi="Segoe UI" w:cs="Segoe UI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  v</w:t>
      </w:r>
      <w:r w:rsidRPr="007B0D29">
        <w:rPr>
          <w:rFonts w:ascii="Segoe UI" w:eastAsia="新宋体" w:hAnsi="Segoe UI" w:cs="Segoe UI"/>
          <w:b/>
          <w:bCs/>
          <w:szCs w:val="22"/>
          <w:lang w:val="zh-CN"/>
        </w:rPr>
        <w:t>olume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新宋体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设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置或返回音频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视频的音量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规定音频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视频的当前音量。必须是介于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0.0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与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1.0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之间的数字。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reload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设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置或返回音频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视频是否应该在页面加载后进行加载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属性值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auto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指示一旦页面加载，则开始加载音频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metadata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指示当页面加载后仅加载音频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视频的元数据。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none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指示页面加载后不应加载音频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c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ontrols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可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以脚本控制显示工具栏，设置为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为显示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a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utoplay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可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以脚本控制播放，设置为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true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为自动播放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c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urrentTime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获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取当前播放位置，返回时间（单位秒）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laybackRate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设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置或返回音频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视频播放的速度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设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置或返回音频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视频的默认播放速度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1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.0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正常速度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0.5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半速（更慢）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2.0 </w:t>
      </w:r>
      <w:proofErr w:type="gramStart"/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倍</w:t>
      </w:r>
      <w:proofErr w:type="gramEnd"/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速（更快）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-1.0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向后，正常速度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-0.5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向后，半速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Cs w:val="22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案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例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Segoe UI" w:eastAsia="System" w:hAnsi="Segoe UI" w:cs="Segoe UI"/>
          <w:b/>
          <w:bCs/>
          <w:szCs w:val="22"/>
        </w:rPr>
        <w:t xml:space="preserve">        &lt;</w:t>
      </w:r>
      <w:r w:rsidRPr="007B0D29">
        <w:rPr>
          <w:rFonts w:ascii="新宋体" w:eastAsia="新宋体" w:hAnsi="Segoe UI" w:cs="新宋体"/>
          <w:b/>
          <w:bCs/>
          <w:szCs w:val="22"/>
        </w:rPr>
        <w:t>video id="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myvideo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"&gt;&lt;/ video&gt;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$(function 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var</w:t>
      </w:r>
      <w:proofErr w:type="spellEnd"/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 xml:space="preserve">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videoObj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$('#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myvideo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');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var</w:t>
      </w:r>
      <w:proofErr w:type="spellEnd"/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 xml:space="preserve"> This =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videoObj.get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(0);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This.controls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true;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This.poster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'http</w:t>
      </w:r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:/</w:t>
      </w:r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>/dnt.dkill.net/Images/banner.jpg';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This.src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'images/big.mp4';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>});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新宋体" w:hAnsi="Segoe UI" w:cs="Segoe UI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default</w:t>
      </w:r>
      <w:r w:rsidRPr="007B0D29">
        <w:rPr>
          <w:rFonts w:ascii="Segoe UI" w:eastAsia="新宋体" w:hAnsi="Segoe UI" w:cs="Segoe UI"/>
          <w:b/>
          <w:bCs/>
          <w:szCs w:val="22"/>
        </w:rPr>
        <w:t>PlaybackRate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Cs w:val="22"/>
        </w:rPr>
      </w:pPr>
      <w:r w:rsidRPr="007B0D29">
        <w:rPr>
          <w:rFonts w:ascii="Segoe UI" w:eastAsia="新宋体" w:hAnsi="Segoe UI" w:cs="Segoe UI"/>
          <w:b/>
          <w:bCs/>
          <w:szCs w:val="22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专业酱油</w:t>
      </w:r>
      <w:r w:rsidRPr="007B0D29">
        <w:rPr>
          <w:rFonts w:ascii="System" w:eastAsia="System" w:hAnsi="Segoe UI" w:cs="System"/>
          <w:b/>
          <w:bCs/>
          <w:szCs w:val="22"/>
        </w:rPr>
        <w:t>12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年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设置或返回音频</w:t>
      </w:r>
      <w:r w:rsidRPr="007B0D29">
        <w:rPr>
          <w:rFonts w:ascii="Segoe UI" w:eastAsia="System" w:hAnsi="Segoe UI" w:cs="Segoe UI"/>
          <w:b/>
          <w:bCs/>
          <w:sz w:val="18"/>
          <w:szCs w:val="18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视频的默认播放速度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1.0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正常速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      0.5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半速</w:t>
      </w:r>
      <w:r w:rsidRPr="007B0D29">
        <w:rPr>
          <w:rFonts w:ascii="System" w:eastAsia="System" w:hAnsi="Segoe UI" w:cs="System" w:hint="eastAsia"/>
          <w:sz w:val="18"/>
          <w:szCs w:val="18"/>
        </w:rPr>
        <w:t>（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更慢</w:t>
      </w:r>
      <w:r w:rsidRPr="007B0D29">
        <w:rPr>
          <w:rFonts w:ascii="System" w:eastAsia="System" w:hAnsi="Segoe UI" w:cs="System" w:hint="eastAsia"/>
          <w:sz w:val="18"/>
          <w:szCs w:val="18"/>
        </w:rPr>
        <w:t>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      2.0 </w:t>
      </w:r>
      <w:proofErr w:type="gramStart"/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倍</w:t>
      </w:r>
      <w:proofErr w:type="gramEnd"/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速</w:t>
      </w:r>
      <w:r w:rsidRPr="007B0D29">
        <w:rPr>
          <w:rFonts w:ascii="System" w:eastAsia="System" w:hAnsi="Segoe UI" w:cs="System" w:hint="eastAsia"/>
          <w:sz w:val="18"/>
          <w:szCs w:val="18"/>
        </w:rPr>
        <w:t>（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更快</w:t>
      </w:r>
      <w:r w:rsidRPr="007B0D29">
        <w:rPr>
          <w:rFonts w:ascii="System" w:eastAsia="System" w:hAnsi="Segoe UI" w:cs="System" w:hint="eastAsia"/>
          <w:sz w:val="18"/>
          <w:szCs w:val="18"/>
        </w:rPr>
        <w:t>）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      -1.0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向后</w:t>
      </w:r>
      <w:r w:rsidRPr="007B0D29">
        <w:rPr>
          <w:rFonts w:ascii="System" w:eastAsia="System" w:hAnsi="Segoe UI" w:cs="System" w:hint="eastAsia"/>
          <w:sz w:val="18"/>
          <w:szCs w:val="18"/>
        </w:rPr>
        <w:t>，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正常速度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      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-0.5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向后，半速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不会影响当前播放速度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方法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addText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Track() 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向音频</w:t>
      </w:r>
      <w:r w:rsidRPr="007B0D29">
        <w:rPr>
          <w:rFonts w:ascii="System" w:eastAsia="System" w:hAnsi="Segoe UI" w:cs="System"/>
          <w:b/>
          <w:bCs/>
          <w:szCs w:val="22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视频添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加新的文本轨道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语法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audio|v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ideo.addTextTrack(kind,label,language)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kind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规定文本轨道的类型。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</w:t>
      </w:r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subtitles</w:t>
      </w:r>
      <w:proofErr w:type="gramEnd"/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"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caption</w:t>
      </w:r>
      <w:proofErr w:type="gramEnd"/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"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descriptions</w:t>
      </w:r>
      <w:proofErr w:type="gramEnd"/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"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chapters</w:t>
      </w:r>
      <w:proofErr w:type="gramEnd"/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"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metadata</w:t>
      </w:r>
      <w:proofErr w:type="gramEnd"/>
      <w:r w:rsidRPr="007B0D29">
        <w:rPr>
          <w:rFonts w:ascii="Segoe UI" w:eastAsia="System" w:hAnsi="Segoe UI" w:cs="Segoe UI"/>
          <w:b/>
          <w:bCs/>
          <w:sz w:val="18"/>
          <w:szCs w:val="18"/>
        </w:rPr>
        <w:t>"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label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字符串值，为文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本轨道规定标签。用于为用户对文本轨道进行标识。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languag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e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双字母语言代码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，规定文本轨道的语言。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中文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  zh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英文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      en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案例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canPlay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>Type()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检测浏览器是否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能播放指定的音频</w:t>
      </w:r>
      <w:r w:rsidRPr="007B0D29">
        <w:rPr>
          <w:rFonts w:ascii="Segoe UI" w:eastAsia="System" w:hAnsi="Segoe UI" w:cs="Segoe UI"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视频类型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案例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  http://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dnt.dkill.net/DNT/HTML5/demo/check.html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load()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重新加载音频</w:t>
      </w:r>
      <w:r w:rsidRPr="007B0D29">
        <w:rPr>
          <w:rFonts w:ascii="System" w:eastAsia="System" w:hAnsi="Segoe UI" w:cs="System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视频元素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play() 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开始播放音频</w:t>
      </w:r>
      <w:r w:rsidRPr="007B0D29">
        <w:rPr>
          <w:rFonts w:ascii="System" w:eastAsia="System" w:hAnsi="Segoe UI" w:cs="System"/>
          <w:b/>
          <w:bCs/>
          <w:szCs w:val="22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Cs w:val="22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pause()</w:t>
      </w: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Cs w:val="22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Cs w:val="22"/>
          <w:lang w:val="zh-CN"/>
        </w:rPr>
        <w:t>暂停当前播放的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事件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audio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</w:rPr>
        <w:t>（</w:t>
      </w:r>
      <w:r w:rsidRPr="007B0D29">
        <w:rPr>
          <w:rFonts w:ascii="System" w:eastAsia="System" w:hAnsi="Segoe UI" w:cs="System"/>
          <w:b/>
          <w:bCs/>
          <w:sz w:val="18"/>
          <w:szCs w:val="18"/>
        </w:rPr>
        <w:t>v</w:t>
      </w:r>
      <w:r w:rsidRPr="007B0D29">
        <w:rPr>
          <w:rFonts w:ascii="Segoe UI" w:eastAsia="System" w:hAnsi="Segoe UI" w:cs="Segoe UI"/>
          <w:sz w:val="18"/>
          <w:szCs w:val="18"/>
        </w:rPr>
        <w:t>ideo</w:t>
      </w:r>
      <w:r w:rsidRPr="007B0D29">
        <w:rPr>
          <w:rFonts w:ascii="System" w:eastAsia="System" w:hAnsi="Segoe UI" w:cs="System" w:hint="eastAsia"/>
          <w:sz w:val="18"/>
          <w:szCs w:val="18"/>
        </w:rPr>
        <w:t>）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媒体事件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</w:rPr>
        <w:t xml:space="preserve">   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事件</w:t>
      </w:r>
      <w:r w:rsidRPr="007B0D29">
        <w:rPr>
          <w:rFonts w:ascii="System" w:eastAsia="System" w:hAnsi="Segoe UI" w:cs="System"/>
          <w:sz w:val="18"/>
          <w:szCs w:val="18"/>
          <w:lang w:val="zh-CN"/>
        </w:rPr>
        <w:t>+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描述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sz w:val="18"/>
          <w:szCs w:val="18"/>
          <w:lang w:val="zh-CN"/>
        </w:rPr>
        <w:t xml:space="preserve">      abort </w:t>
      </w:r>
      <w:r w:rsidRPr="007B0D29">
        <w:rPr>
          <w:rFonts w:ascii="System" w:eastAsia="System" w:hAnsi="Segoe UI" w:cs="System" w:hint="eastAsia"/>
          <w:sz w:val="18"/>
          <w:szCs w:val="18"/>
          <w:lang w:val="zh-CN"/>
        </w:rPr>
        <w:t>当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视频的加载已放弃时触发。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canplay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当浏览器可以开始播放音频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canplaythrough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当浏览器可在不因缓冲而停顿的情况下进行播放时触发。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durationchange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视频的时长已更改时触发。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emptied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当目前的播放列表为空时触发。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ended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当目前的播放列表已结束时触发。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error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当在音频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视频加载期间发生错误时触发。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loadeddata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当浏览器已加载音频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</w:t>
      </w:r>
      <w:proofErr w:type="gramStart"/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当前帧时触发</w:t>
      </w:r>
      <w:proofErr w:type="gramEnd"/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loadedmetadata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当浏览器已加载音频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视频的元数据时触发。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loadstart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当浏览器开始查找音频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pause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视频已暂停时触发。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play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视频已开始或不再暂停时触发。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playing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视频在因缓冲而暂停或停止后已就绪时触发。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progress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当浏览器正在下载音频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ratechange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视频的播放速度已更改时触发。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seeked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当用户已移动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跳跃到音频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视频中的新位置时触发。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seeking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当用户开始移动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跳跃到音频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视频中的新位置时触发。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stalled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当浏览器尝试获取媒体数据，但数据</w:t>
      </w:r>
      <w:proofErr w:type="gramStart"/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不</w:t>
      </w:r>
      <w:proofErr w:type="gramEnd"/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可用时触发。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suspend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当浏览器刻意不获取媒体数据时触发。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timeupdate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当目前的播放位置已更改时触发。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volumechange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当音量已更改时触发。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waiting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当视频由于需要缓冲下一帧而停止时触发。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扩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当音频</w:t>
      </w:r>
      <w:r w:rsidRPr="007B0D29">
        <w:rPr>
          <w:rFonts w:ascii="System" w:eastAsia="System" w:hAnsi="Segoe UI" w:cs="System"/>
          <w:b/>
          <w:bCs/>
          <w:sz w:val="18"/>
          <w:szCs w:val="18"/>
          <w:lang w:val="zh-CN"/>
        </w:rPr>
        <w:t>/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视频处于加载过程中时，会依次发生以下事件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loadstart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durationchange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loadedmetadata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loadeddata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progress</w:t>
      </w:r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canplay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egoe UI" w:eastAsia="System" w:hAnsi="Segoe UI" w:cs="Segoe UI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    </w:t>
      </w: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>canplaythrough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使用方法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System" w:eastAsia="System" w:hAnsi="Segoe UI" w:cs="System"/>
          <w:b/>
          <w:bCs/>
          <w:sz w:val="18"/>
          <w:szCs w:val="18"/>
          <w:lang w:val="zh-CN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  <w:lang w:val="zh-CN"/>
        </w:rPr>
        <w:t xml:space="preserve">      </w:t>
      </w:r>
      <w:r w:rsidRPr="007B0D29">
        <w:rPr>
          <w:rFonts w:ascii="System" w:eastAsia="System" w:hAnsi="Segoe UI" w:cs="System" w:hint="eastAsia"/>
          <w:b/>
          <w:bCs/>
          <w:sz w:val="18"/>
          <w:szCs w:val="18"/>
          <w:lang w:val="zh-CN"/>
        </w:rPr>
        <w:t>常见两种：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Segoe UI" w:eastAsia="System" w:hAnsi="Segoe UI" w:cs="Segoe UI"/>
          <w:b/>
          <w:bCs/>
          <w:sz w:val="18"/>
          <w:szCs w:val="18"/>
        </w:rPr>
        <w:t xml:space="preserve">      </w:t>
      </w:r>
      <w:proofErr w:type="spellStart"/>
      <w:proofErr w:type="gramStart"/>
      <w:r w:rsidRPr="007B0D29">
        <w:rPr>
          <w:rFonts w:ascii="Segoe UI" w:eastAsia="System" w:hAnsi="Segoe UI" w:cs="Segoe UI"/>
          <w:b/>
          <w:bCs/>
          <w:sz w:val="18"/>
          <w:szCs w:val="18"/>
        </w:rPr>
        <w:t>addEven</w:t>
      </w:r>
      <w:r w:rsidRPr="007B0D29">
        <w:rPr>
          <w:rFonts w:ascii="新宋体" w:eastAsia="新宋体" w:hAnsi="Segoe UI" w:cs="新宋体"/>
          <w:b/>
          <w:bCs/>
          <w:szCs w:val="22"/>
        </w:rPr>
        <w:t>tListener</w:t>
      </w:r>
      <w:proofErr w:type="spellEnd"/>
      <w:proofErr w:type="gramEnd"/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 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$(function 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var</w:t>
      </w:r>
      <w:proofErr w:type="spellEnd"/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 xml:space="preserve">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videoObj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$('#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myvideo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');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var</w:t>
      </w:r>
      <w:proofErr w:type="spellEnd"/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 xml:space="preserve"> This =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videoObj.get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(0);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This.controls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true;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This.poster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'http</w:t>
      </w:r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:/</w:t>
      </w:r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>/dnt.dkill.net/Images/banner.jpg';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This.src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'images/big.mp4';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This.addEventListener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</w:t>
      </w:r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>'pause', function 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alert('</w:t>
      </w:r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视频这么精彩</w:t>
      </w:r>
      <w:proofErr w:type="gramStart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你丫还敢</w:t>
      </w:r>
      <w:proofErr w:type="gramEnd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暂停？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');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</w:t>
      </w:r>
      <w:r w:rsidRPr="007B0D29">
        <w:rPr>
          <w:rFonts w:ascii="新宋体" w:eastAsia="新宋体" w:hAnsi="Segoe UI" w:cs="新宋体"/>
          <w:b/>
          <w:bCs/>
          <w:szCs w:val="22"/>
        </w:rPr>
        <w:t>});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>});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     </w:t>
      </w:r>
      <w:proofErr w:type="spellStart"/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document.getEle</w:t>
      </w:r>
      <w:r w:rsidRPr="007B0D29">
        <w:rPr>
          <w:rFonts w:ascii="Segoe UI" w:eastAsia="新宋体" w:hAnsi="Segoe UI" w:cs="Segoe UI"/>
          <w:b/>
          <w:bCs/>
          <w:szCs w:val="22"/>
        </w:rPr>
        <w:t>m</w:t>
      </w:r>
      <w:r w:rsidRPr="007B0D29">
        <w:rPr>
          <w:rFonts w:ascii="新宋体" w:eastAsia="新宋体" w:hAnsi="Segoe UI" w:cs="新宋体"/>
          <w:b/>
          <w:bCs/>
          <w:szCs w:val="22"/>
        </w:rPr>
        <w:t>entById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</w:t>
      </w:r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>'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myvideo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').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addEventListener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('pause', function 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alert('</w:t>
      </w:r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视频这么精彩</w:t>
      </w:r>
      <w:proofErr w:type="gramStart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你丫还敢</w:t>
      </w:r>
      <w:proofErr w:type="gramEnd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暂停？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');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});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  </w:t>
      </w:r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属性赋值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     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    $(function 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var videoObj = $('#myvideo');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var This = videoObj.get(0);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This.controls = true;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This.poster = 'http://dnt.dkill.net/Images/banner.jpg';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This.src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'images/big.mp4';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This.onpause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 xml:space="preserve"> =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myPause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>});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</w:rPr>
      </w:pPr>
      <w:proofErr w:type="gramStart"/>
      <w:r w:rsidRPr="007B0D29">
        <w:rPr>
          <w:rFonts w:ascii="新宋体" w:eastAsia="新宋体" w:hAnsi="Segoe UI" w:cs="新宋体"/>
          <w:b/>
          <w:bCs/>
          <w:szCs w:val="22"/>
        </w:rPr>
        <w:t>function</w:t>
      </w:r>
      <w:proofErr w:type="gramEnd"/>
      <w:r w:rsidRPr="007B0D29">
        <w:rPr>
          <w:rFonts w:ascii="新宋体" w:eastAsia="新宋体" w:hAnsi="Segoe UI" w:cs="新宋体"/>
          <w:b/>
          <w:bCs/>
          <w:szCs w:val="22"/>
        </w:rPr>
        <w:t xml:space="preserve"> </w:t>
      </w:r>
      <w:proofErr w:type="spellStart"/>
      <w:r w:rsidRPr="007B0D29">
        <w:rPr>
          <w:rFonts w:ascii="新宋体" w:eastAsia="新宋体" w:hAnsi="Segoe UI" w:cs="新宋体"/>
          <w:b/>
          <w:bCs/>
          <w:szCs w:val="22"/>
        </w:rPr>
        <w:t>myPause</w:t>
      </w:r>
      <w:proofErr w:type="spellEnd"/>
      <w:r w:rsidRPr="007B0D29">
        <w:rPr>
          <w:rFonts w:ascii="新宋体" w:eastAsia="新宋体" w:hAnsi="Segoe UI" w:cs="新宋体"/>
          <w:b/>
          <w:bCs/>
          <w:szCs w:val="22"/>
        </w:rPr>
        <w:t>() {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</w:rPr>
        <w:t xml:space="preserve">    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alert('</w:t>
      </w:r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视频这么精彩</w:t>
      </w:r>
      <w:proofErr w:type="gramStart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你丫还敢</w:t>
      </w:r>
      <w:proofErr w:type="gramEnd"/>
      <w:r w:rsidRPr="007B0D29">
        <w:rPr>
          <w:rFonts w:ascii="新宋体" w:eastAsia="新宋体" w:hAnsi="Segoe UI" w:cs="新宋体" w:hint="eastAsia"/>
          <w:b/>
          <w:bCs/>
          <w:szCs w:val="22"/>
          <w:lang w:val="zh-CN"/>
        </w:rPr>
        <w:t>暂停？</w:t>
      </w: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')</w:t>
      </w:r>
    </w:p>
    <w:p w:rsidR="007B0D29" w:rsidRPr="007B0D29" w:rsidRDefault="007B0D29" w:rsidP="007B0D29">
      <w:pPr>
        <w:widowControl w:val="0"/>
        <w:autoSpaceDE w:val="0"/>
        <w:autoSpaceDN w:val="0"/>
        <w:adjustRightInd w:val="0"/>
        <w:spacing w:after="0"/>
        <w:rPr>
          <w:rFonts w:ascii="新宋体" w:eastAsia="新宋体" w:hAnsi="Segoe UI" w:cs="新宋体"/>
          <w:b/>
          <w:bCs/>
          <w:szCs w:val="22"/>
          <w:lang w:val="zh-CN"/>
        </w:rPr>
      </w:pPr>
      <w:r w:rsidRPr="007B0D29">
        <w:rPr>
          <w:rFonts w:ascii="新宋体" w:eastAsia="新宋体" w:hAnsi="Segoe UI" w:cs="新宋体"/>
          <w:b/>
          <w:bCs/>
          <w:szCs w:val="22"/>
          <w:lang w:val="zh-CN"/>
        </w:rPr>
        <w:t>}</w:t>
      </w:r>
      <w:bookmarkStart w:id="0" w:name="_GoBack"/>
      <w:bookmarkEnd w:id="0"/>
    </w:p>
    <w:p w:rsidR="00EF523D" w:rsidRDefault="00EF523D"/>
    <w:p w:rsidR="007B0D29" w:rsidRDefault="00BB3C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9537200" cy="184824000"/>
            <wp:effectExtent l="0" t="0" r="8255" b="0"/>
            <wp:docPr id="6" name="图片 6" descr="http://images2015.cnblogs.com/blog/658978/201601/658978-20160120154911968-97758974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658978/201601/658978-20160120154911968-9775897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7200" cy="18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0D29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stem"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bordersDoNotSurroundHeader/>
  <w:bordersDoNotSurroundFooter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Blog" w:val="1"/>
  </w:docVars>
  <w:rsids>
    <w:rsidRoot w:val="00F07039"/>
    <w:rsid w:val="003179EA"/>
    <w:rsid w:val="00450584"/>
    <w:rsid w:val="004D169B"/>
    <w:rsid w:val="004D232C"/>
    <w:rsid w:val="007B0D29"/>
    <w:rsid w:val="00967AAC"/>
    <w:rsid w:val="00BB3CB3"/>
    <w:rsid w:val="00EF523D"/>
    <w:rsid w:val="00F07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7A5903-7E73-4B24-B693-1DE60A077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next w:val="a"/>
    <w:uiPriority w:val="5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2">
    <w:name w:val="heading 2"/>
    <w:basedOn w:val="a"/>
    <w:next w:val="a"/>
    <w:uiPriority w:val="6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3">
    <w:name w:val="heading 3"/>
    <w:basedOn w:val="a"/>
    <w:next w:val="a"/>
    <w:uiPriority w:val="7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4">
    <w:name w:val="heading 4"/>
    <w:basedOn w:val="a"/>
    <w:next w:val="a"/>
    <w:uiPriority w:val="8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5">
    <w:name w:val="heading 5"/>
    <w:basedOn w:val="a"/>
    <w:next w:val="a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6">
    <w:name w:val="heading 6"/>
    <w:basedOn w:val="a"/>
    <w:next w:val="a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a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a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a4">
    <w:name w:val="List Paragraph"/>
    <w:basedOn w:val="a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a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a"/>
    <w:next w:val="a"/>
    <w:semiHidden/>
    <w:pPr>
      <w:spacing w:after="120"/>
    </w:pPr>
    <w:rPr>
      <w:sz w:val="2"/>
      <w:szCs w:val="2"/>
    </w:rPr>
  </w:style>
  <w:style w:type="character" w:styleId="a5">
    <w:name w:val="Emphasis"/>
    <w:basedOn w:val="a0"/>
    <w:uiPriority w:val="22"/>
    <w:qFormat/>
    <w:rPr>
      <w:i/>
      <w:iCs/>
    </w:rPr>
  </w:style>
  <w:style w:type="character" w:styleId="a6">
    <w:name w:val="Strong"/>
    <w:basedOn w:val="a0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a7">
    <w:name w:val="Quote"/>
    <w:basedOn w:val="a"/>
    <w:next w:val="a"/>
    <w:uiPriority w:val="1"/>
    <w:qFormat/>
    <w:pPr>
      <w:ind w:left="720" w:right="720"/>
    </w:pPr>
    <w:rPr>
      <w:color w:val="000000" w:themeColor="text1"/>
    </w:rPr>
  </w:style>
  <w:style w:type="paragraph" w:styleId="a8">
    <w:name w:val="Normal (Web)"/>
    <w:basedOn w:val="a"/>
    <w:uiPriority w:val="1"/>
    <w:rsid w:val="001A4199"/>
  </w:style>
  <w:style w:type="character" w:styleId="a9">
    <w:name w:val="Hyperlink"/>
    <w:basedOn w:val="a0"/>
    <w:uiPriority w:val="99"/>
    <w:unhideWhenUsed/>
    <w:rsid w:val="00EF523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unitian/LoTHTML5/tree/master/LoTVideo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://www.cnblogs.com/dunitian/p/5121725.html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2052\Blo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951208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543BCBF-B3F4-4F8C-9472-46632CC51536}"/>
      </w:docPartPr>
      <w:docPartBody>
        <w:p w:rsidR="005B2B2F" w:rsidRDefault="00C962EA">
          <w:r w:rsidRPr="00F13945">
            <w:rPr>
              <w:rStyle w:val="a3"/>
              <w:rFonts w:hint="eastAsia"/>
            </w:rPr>
            <w:t>[</w:t>
          </w:r>
          <w:r w:rsidRPr="00F13945">
            <w:rPr>
              <w:rStyle w:val="a3"/>
              <w:rFonts w:hint="eastAsia"/>
            </w:rPr>
            <w:t>在此处输入文章标题</w:t>
          </w:r>
          <w:r w:rsidRPr="00F13945">
            <w:rPr>
              <w:rStyle w:val="a3"/>
              <w:rFonts w:hint="eastAsia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stem"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879"/>
    <w:rsid w:val="003F7200"/>
    <w:rsid w:val="004C6879"/>
    <w:rsid w:val="005B2B2F"/>
    <w:rsid w:val="007C4EB7"/>
    <w:rsid w:val="00A10404"/>
    <w:rsid w:val="00C9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962E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logPostInfo xmlns="http://www.microsoft.com/Office/Word/BlogTool">
  <PostTitle>05. Web大前端时代之：HTML5+CSS3入门系列~H5 多媒体系</PostTitle>
  <PostDate>2016-01-19T02:48:41Z</PostDate>
  <PostID>5141492</PostID>
  <Category1/>
  <Category2/>
  <Category3/>
  <Category4/>
  <Category5/>
  <Category6/>
  <Category7/>
  <Category8/>
  <Category9/>
  <Category10/>
  <Account>d1aad5d4-1b6e-4765-a241-568f8db0c505</Account>
  <Enclosure/>
  <ProviderInfo>
    <PostURL/>
    <API/>
    <Categories/>
    <Trackbacks/>
    <Enclosures/>
    <BlogName/>
    <ImagePostAddress/>
  </ProviderInfo>
  <DefaultAccountEnsured/>
  <PublishedAccount>d1aad5d4-1b6e-4765-a241-568f8db0c505</PublishedAccount>
</BlogPostInfo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Blog.dotx</Template>
  <TotalTime>51</TotalTime>
  <Pages>1</Pages>
  <Words>1175</Words>
  <Characters>6703</Characters>
  <Application>Microsoft Office Word</Application>
  <DocSecurity>0</DocSecurity>
  <Lines>55</Lines>
  <Paragraphs>15</Paragraphs>
  <ScaleCrop>false</ScaleCrop>
  <Company/>
  <LinksUpToDate>false</LinksUpToDate>
  <CharactersWithSpaces>7863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DNT</dc:creator>
  <cp:keywords/>
  <dc:description/>
  <cp:lastModifiedBy>nitian du</cp:lastModifiedBy>
  <cp:revision>6</cp:revision>
  <dcterms:created xsi:type="dcterms:W3CDTF">2016-01-19T02:45:00Z</dcterms:created>
  <dcterms:modified xsi:type="dcterms:W3CDTF">2016-01-20T08:09:00Z</dcterms:modified>
</cp:coreProperties>
</file>